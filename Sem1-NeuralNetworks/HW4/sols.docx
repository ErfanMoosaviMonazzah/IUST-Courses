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30F6" w14:textId="1A603112" w:rsidR="00C36963" w:rsidRDefault="00E748CC">
      <w:pPr>
        <w:pStyle w:val="Title"/>
      </w:pPr>
      <w:r>
        <w:t>NN ex 4</w:t>
      </w:r>
      <w:r w:rsidR="003E3691">
        <w:tab/>
      </w:r>
    </w:p>
    <w:p w14:paraId="43CF2DE0" w14:textId="2F51F73B" w:rsidR="00C36963" w:rsidRDefault="00E748CC">
      <w:pPr>
        <w:pStyle w:val="Subtitle"/>
      </w:pPr>
      <w:r>
        <w:t>November 28, 2022</w:t>
      </w:r>
    </w:p>
    <w:p w14:paraId="7E1FC26A" w14:textId="77777777" w:rsidR="00C36963" w:rsidRDefault="00A95A8F" w:rsidP="00E748CC">
      <w:pPr>
        <w:jc w:val="center"/>
      </w:pPr>
      <w:r>
        <w:rPr>
          <w:noProof/>
          <w:lang w:eastAsia="en-US"/>
        </w:rPr>
        <w:drawing>
          <wp:inline distT="0" distB="0" distL="0" distR="0" wp14:anchorId="50807C34" wp14:editId="096A376C">
            <wp:extent cx="3672290" cy="3657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72290" cy="3657600"/>
                    </a:xfrm>
                    <a:prstGeom prst="rect">
                      <a:avLst/>
                    </a:prstGeom>
                  </pic:spPr>
                </pic:pic>
              </a:graphicData>
            </a:graphic>
          </wp:inline>
        </w:drawing>
      </w:r>
    </w:p>
    <w:p w14:paraId="237246C2" w14:textId="42A0CB3F" w:rsidR="00C36963" w:rsidRDefault="00E748CC">
      <w:pPr>
        <w:pStyle w:val="Author"/>
      </w:pPr>
      <w:r>
        <w:t>S.M. Erfan Moosavi M.</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cs="B Nazanin"/>
          <w:bCs/>
          <w:noProof/>
        </w:rPr>
      </w:sdtEndPr>
      <w:sdtContent>
        <w:p w14:paraId="721149D4" w14:textId="77777777" w:rsidR="00C36963" w:rsidRDefault="00A95A8F">
          <w:pPr>
            <w:pStyle w:val="TOCHeading"/>
          </w:pPr>
          <w:r>
            <w:rPr>
              <w:rStyle w:val="Emphasis"/>
            </w:rPr>
            <w:t>TAble of</w:t>
          </w:r>
          <w:r>
            <w:rPr>
              <w:rStyle w:val="Emphasis"/>
            </w:rPr>
            <w:br/>
          </w:r>
          <w:r>
            <w:t>Contents</w:t>
          </w:r>
        </w:p>
        <w:p w14:paraId="43CB1BC6" w14:textId="2DE09973" w:rsidR="00F274A3" w:rsidRDefault="00A95A8F">
          <w:pPr>
            <w:pStyle w:val="TOC3"/>
            <w:tabs>
              <w:tab w:val="left" w:pos="880"/>
              <w:tab w:val="right" w:leader="dot" w:pos="8630"/>
            </w:tabs>
            <w:rPr>
              <w:noProof/>
            </w:rPr>
          </w:pPr>
          <w:r>
            <w:rPr>
              <w:noProof/>
            </w:rPr>
            <w:fldChar w:fldCharType="begin"/>
          </w:r>
          <w:r>
            <w:instrText xml:space="preserve"> TOC \o "1-3" \u </w:instrText>
          </w:r>
          <w:r>
            <w:rPr>
              <w:noProof/>
            </w:rPr>
            <w:fldChar w:fldCharType="separate"/>
          </w:r>
          <w:r w:rsidR="00F274A3">
            <w:rPr>
              <w:noProof/>
            </w:rPr>
            <w:t>1.</w:t>
          </w:r>
          <w:r w:rsidR="00F274A3">
            <w:rPr>
              <w:noProof/>
            </w:rPr>
            <w:tab/>
            <w:t>Answer the question according to the given Hopfield Network:</w:t>
          </w:r>
          <w:r w:rsidR="00F274A3">
            <w:rPr>
              <w:noProof/>
            </w:rPr>
            <w:tab/>
          </w:r>
          <w:r w:rsidR="00F274A3">
            <w:rPr>
              <w:noProof/>
            </w:rPr>
            <w:fldChar w:fldCharType="begin"/>
          </w:r>
          <w:r w:rsidR="00F274A3">
            <w:rPr>
              <w:noProof/>
            </w:rPr>
            <w:instrText xml:space="preserve"> PAGEREF _Toc120567353 \h </w:instrText>
          </w:r>
          <w:r w:rsidR="00F274A3">
            <w:rPr>
              <w:noProof/>
            </w:rPr>
          </w:r>
          <w:r w:rsidR="00F274A3">
            <w:rPr>
              <w:noProof/>
            </w:rPr>
            <w:fldChar w:fldCharType="separate"/>
          </w:r>
          <w:r w:rsidR="003D05FF">
            <w:rPr>
              <w:noProof/>
            </w:rPr>
            <w:t>1</w:t>
          </w:r>
          <w:r w:rsidR="00F274A3">
            <w:rPr>
              <w:noProof/>
            </w:rPr>
            <w:fldChar w:fldCharType="end"/>
          </w:r>
        </w:p>
        <w:p w14:paraId="61F5609B" w14:textId="64899A1A" w:rsidR="00F274A3" w:rsidRDefault="00F274A3">
          <w:pPr>
            <w:pStyle w:val="TOC3"/>
            <w:tabs>
              <w:tab w:val="left" w:pos="880"/>
              <w:tab w:val="right" w:leader="dot" w:pos="8630"/>
            </w:tabs>
            <w:rPr>
              <w:noProof/>
            </w:rPr>
          </w:pPr>
          <w:r w:rsidRPr="00FB7642">
            <w:rPr>
              <w:noProof/>
            </w:rPr>
            <w:t>2.</w:t>
          </w:r>
          <w:r>
            <w:rPr>
              <w:noProof/>
            </w:rPr>
            <w:tab/>
            <w:t>Calculate a Hopfield weight matrix for the following two inputs:</w:t>
          </w:r>
          <w:r>
            <w:rPr>
              <w:noProof/>
            </w:rPr>
            <w:tab/>
          </w:r>
          <w:r>
            <w:rPr>
              <w:noProof/>
            </w:rPr>
            <w:fldChar w:fldCharType="begin"/>
          </w:r>
          <w:r>
            <w:rPr>
              <w:noProof/>
            </w:rPr>
            <w:instrText xml:space="preserve"> PAGEREF _Toc120567354 \h </w:instrText>
          </w:r>
          <w:r>
            <w:rPr>
              <w:noProof/>
            </w:rPr>
          </w:r>
          <w:r>
            <w:rPr>
              <w:noProof/>
            </w:rPr>
            <w:fldChar w:fldCharType="separate"/>
          </w:r>
          <w:r w:rsidR="003D05FF">
            <w:rPr>
              <w:noProof/>
            </w:rPr>
            <w:t>6</w:t>
          </w:r>
          <w:r>
            <w:rPr>
              <w:noProof/>
            </w:rPr>
            <w:fldChar w:fldCharType="end"/>
          </w:r>
        </w:p>
        <w:p w14:paraId="1D8806CF" w14:textId="5B56D744" w:rsidR="00F274A3" w:rsidRDefault="00F274A3">
          <w:pPr>
            <w:pStyle w:val="TOC3"/>
            <w:tabs>
              <w:tab w:val="left" w:pos="880"/>
              <w:tab w:val="right" w:leader="dot" w:pos="8630"/>
            </w:tabs>
            <w:rPr>
              <w:noProof/>
            </w:rPr>
          </w:pPr>
          <w:r>
            <w:rPr>
              <w:noProof/>
            </w:rPr>
            <w:t>3.</w:t>
          </w:r>
          <w:r>
            <w:rPr>
              <w:noProof/>
            </w:rPr>
            <w:tab/>
            <w:t>Finish the provided notebook:</w:t>
          </w:r>
          <w:r>
            <w:rPr>
              <w:noProof/>
            </w:rPr>
            <w:tab/>
          </w:r>
          <w:r>
            <w:rPr>
              <w:noProof/>
            </w:rPr>
            <w:fldChar w:fldCharType="begin"/>
          </w:r>
          <w:r>
            <w:rPr>
              <w:noProof/>
            </w:rPr>
            <w:instrText xml:space="preserve"> PAGEREF _Toc120567355 \h </w:instrText>
          </w:r>
          <w:r>
            <w:rPr>
              <w:noProof/>
            </w:rPr>
          </w:r>
          <w:r>
            <w:rPr>
              <w:noProof/>
            </w:rPr>
            <w:fldChar w:fldCharType="separate"/>
          </w:r>
          <w:r w:rsidR="003D05FF">
            <w:rPr>
              <w:noProof/>
            </w:rPr>
            <w:t>8</w:t>
          </w:r>
          <w:r>
            <w:rPr>
              <w:noProof/>
            </w:rPr>
            <w:fldChar w:fldCharType="end"/>
          </w:r>
        </w:p>
        <w:p w14:paraId="0679E747" w14:textId="1B8FAF8A" w:rsidR="00F274A3" w:rsidRDefault="00F274A3">
          <w:pPr>
            <w:pStyle w:val="TOC3"/>
            <w:tabs>
              <w:tab w:val="left" w:pos="880"/>
              <w:tab w:val="right" w:leader="dot" w:pos="8630"/>
            </w:tabs>
            <w:rPr>
              <w:noProof/>
            </w:rPr>
          </w:pPr>
          <w:r>
            <w:rPr>
              <w:noProof/>
            </w:rPr>
            <w:t>4.</w:t>
          </w:r>
          <w:r>
            <w:rPr>
              <w:noProof/>
            </w:rPr>
            <w:tab/>
            <w:t>Run LVQ notebook.</w:t>
          </w:r>
          <w:r>
            <w:rPr>
              <w:noProof/>
            </w:rPr>
            <w:tab/>
          </w:r>
          <w:r>
            <w:rPr>
              <w:noProof/>
            </w:rPr>
            <w:fldChar w:fldCharType="begin"/>
          </w:r>
          <w:r>
            <w:rPr>
              <w:noProof/>
            </w:rPr>
            <w:instrText xml:space="preserve"> PAGEREF _Toc120567356 \h </w:instrText>
          </w:r>
          <w:r>
            <w:rPr>
              <w:noProof/>
            </w:rPr>
          </w:r>
          <w:r>
            <w:rPr>
              <w:noProof/>
            </w:rPr>
            <w:fldChar w:fldCharType="separate"/>
          </w:r>
          <w:r w:rsidR="003D05FF">
            <w:rPr>
              <w:noProof/>
            </w:rPr>
            <w:t>11</w:t>
          </w:r>
          <w:r>
            <w:rPr>
              <w:noProof/>
            </w:rPr>
            <w:fldChar w:fldCharType="end"/>
          </w:r>
        </w:p>
        <w:p w14:paraId="78852EFA" w14:textId="0DAA4B7D" w:rsidR="00C36963" w:rsidRDefault="00A95A8F" w:rsidP="00E748CC">
          <w:pPr>
            <w:sectPr w:rsidR="00C36963">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56ECAB9D" w14:textId="3F186072" w:rsidR="00C36963" w:rsidRDefault="00E748CC" w:rsidP="00E748CC">
      <w:pPr>
        <w:pStyle w:val="Heading3"/>
        <w:numPr>
          <w:ilvl w:val="0"/>
          <w:numId w:val="24"/>
        </w:numPr>
      </w:pPr>
      <w:bookmarkStart w:id="0" w:name="_Toc120567353"/>
      <w:r>
        <w:lastRenderedPageBreak/>
        <w:t>Answer the question according to the given Hopfield Network:</w:t>
      </w:r>
      <w:bookmarkEnd w:id="0"/>
    </w:p>
    <w:p w14:paraId="2538C357" w14:textId="4E7451E8" w:rsidR="00E748CC" w:rsidRDefault="00E748CC" w:rsidP="00E748CC">
      <w:pPr>
        <w:jc w:val="center"/>
      </w:pPr>
      <w:r w:rsidRPr="00E748CC">
        <w:rPr>
          <w:noProof/>
        </w:rPr>
        <w:drawing>
          <wp:inline distT="0" distB="0" distL="0" distR="0" wp14:anchorId="72D2020E" wp14:editId="2F3DC1D1">
            <wp:extent cx="24003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68880"/>
                    </a:xfrm>
                    <a:prstGeom prst="rect">
                      <a:avLst/>
                    </a:prstGeom>
                    <a:noFill/>
                    <a:ln>
                      <a:noFill/>
                    </a:ln>
                  </pic:spPr>
                </pic:pic>
              </a:graphicData>
            </a:graphic>
          </wp:inline>
        </w:drawing>
      </w:r>
    </w:p>
    <w:p w14:paraId="5F77104B" w14:textId="04578FD5" w:rsidR="00E748CC" w:rsidRDefault="00E748CC" w:rsidP="00E748CC">
      <w:pPr>
        <w:pStyle w:val="Heading4"/>
        <w:numPr>
          <w:ilvl w:val="1"/>
          <w:numId w:val="25"/>
        </w:numPr>
      </w:pPr>
      <w:r>
        <w:t>Write down W and Theta:</w:t>
      </w:r>
    </w:p>
    <w:tbl>
      <w:tblPr>
        <w:tblStyle w:val="GridTable3-Accent3"/>
        <w:tblW w:w="3382" w:type="dxa"/>
        <w:jc w:val="center"/>
        <w:tblLook w:val="04A0" w:firstRow="1" w:lastRow="0" w:firstColumn="1" w:lastColumn="0" w:noHBand="0" w:noVBand="1"/>
      </w:tblPr>
      <w:tblGrid>
        <w:gridCol w:w="940"/>
        <w:gridCol w:w="544"/>
        <w:gridCol w:w="544"/>
        <w:gridCol w:w="405"/>
        <w:gridCol w:w="405"/>
        <w:gridCol w:w="544"/>
      </w:tblGrid>
      <w:tr w:rsidR="00E748CC" w:rsidRPr="00E748CC" w14:paraId="659EAC3D" w14:textId="77777777" w:rsidTr="00E748CC">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100" w:firstRow="0" w:lastRow="0" w:firstColumn="1" w:lastColumn="0" w:oddVBand="0" w:evenVBand="0" w:oddHBand="0" w:evenHBand="0" w:firstRowFirstColumn="1" w:firstRowLastColumn="0" w:lastRowFirstColumn="0" w:lastRowLastColumn="0"/>
            <w:tcW w:w="940" w:type="dxa"/>
            <w:noWrap/>
            <w:hideMark/>
          </w:tcPr>
          <w:p w14:paraId="270F7F81"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W</w:t>
            </w:r>
          </w:p>
        </w:tc>
        <w:tc>
          <w:tcPr>
            <w:tcW w:w="544" w:type="dxa"/>
            <w:noWrap/>
            <w:hideMark/>
          </w:tcPr>
          <w:p w14:paraId="189B4079" w14:textId="77777777" w:rsidR="00E748CC" w:rsidRPr="00E748CC" w:rsidRDefault="00E748CC" w:rsidP="00E748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w:t>
            </w:r>
          </w:p>
        </w:tc>
        <w:tc>
          <w:tcPr>
            <w:tcW w:w="544" w:type="dxa"/>
            <w:noWrap/>
            <w:hideMark/>
          </w:tcPr>
          <w:p w14:paraId="170515CF" w14:textId="77777777" w:rsidR="00E748CC" w:rsidRPr="00E748CC" w:rsidRDefault="00E748CC" w:rsidP="00E748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405" w:type="dxa"/>
            <w:noWrap/>
            <w:hideMark/>
          </w:tcPr>
          <w:p w14:paraId="3922745A" w14:textId="77777777" w:rsidR="00E748CC" w:rsidRPr="00E748CC" w:rsidRDefault="00E748CC" w:rsidP="00E748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3</w:t>
            </w:r>
          </w:p>
        </w:tc>
        <w:tc>
          <w:tcPr>
            <w:tcW w:w="405" w:type="dxa"/>
            <w:noWrap/>
            <w:hideMark/>
          </w:tcPr>
          <w:p w14:paraId="79D6657A" w14:textId="77777777" w:rsidR="00E748CC" w:rsidRPr="00E748CC" w:rsidRDefault="00E748CC" w:rsidP="00E748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4</w:t>
            </w:r>
          </w:p>
        </w:tc>
        <w:tc>
          <w:tcPr>
            <w:tcW w:w="544" w:type="dxa"/>
            <w:noWrap/>
            <w:hideMark/>
          </w:tcPr>
          <w:p w14:paraId="30FFEFC8" w14:textId="77777777" w:rsidR="00E748CC" w:rsidRPr="00E748CC" w:rsidRDefault="00E748CC" w:rsidP="00E748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r>
      <w:tr w:rsidR="00E748CC" w:rsidRPr="00E748CC" w14:paraId="25A15D50" w14:textId="77777777" w:rsidTr="00E748C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14:paraId="13427F2C"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w:t>
            </w:r>
          </w:p>
        </w:tc>
        <w:tc>
          <w:tcPr>
            <w:tcW w:w="544" w:type="dxa"/>
            <w:noWrap/>
            <w:hideMark/>
          </w:tcPr>
          <w:p w14:paraId="79157ABF"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0</w:t>
            </w:r>
          </w:p>
        </w:tc>
        <w:tc>
          <w:tcPr>
            <w:tcW w:w="544" w:type="dxa"/>
            <w:noWrap/>
            <w:hideMark/>
          </w:tcPr>
          <w:p w14:paraId="4812E154"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405" w:type="dxa"/>
            <w:noWrap/>
            <w:hideMark/>
          </w:tcPr>
          <w:p w14:paraId="175B3BBE"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w:t>
            </w:r>
          </w:p>
        </w:tc>
        <w:tc>
          <w:tcPr>
            <w:tcW w:w="405" w:type="dxa"/>
            <w:noWrap/>
            <w:hideMark/>
          </w:tcPr>
          <w:p w14:paraId="220FB4E7"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c>
          <w:tcPr>
            <w:tcW w:w="544" w:type="dxa"/>
            <w:noWrap/>
            <w:hideMark/>
          </w:tcPr>
          <w:p w14:paraId="4F9BC354"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11</w:t>
            </w:r>
          </w:p>
        </w:tc>
      </w:tr>
      <w:tr w:rsidR="00E748CC" w:rsidRPr="00E748CC" w14:paraId="5EA3E736" w14:textId="77777777" w:rsidTr="00E748CC">
        <w:trPr>
          <w:trHeight w:val="286"/>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14:paraId="3A8579D7"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544" w:type="dxa"/>
            <w:noWrap/>
            <w:hideMark/>
          </w:tcPr>
          <w:p w14:paraId="2D9FF44A"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544" w:type="dxa"/>
            <w:noWrap/>
            <w:hideMark/>
          </w:tcPr>
          <w:p w14:paraId="6C6B83C9"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0</w:t>
            </w:r>
          </w:p>
        </w:tc>
        <w:tc>
          <w:tcPr>
            <w:tcW w:w="405" w:type="dxa"/>
            <w:noWrap/>
            <w:hideMark/>
          </w:tcPr>
          <w:p w14:paraId="73ABAC1B"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405" w:type="dxa"/>
            <w:noWrap/>
            <w:hideMark/>
          </w:tcPr>
          <w:p w14:paraId="1BF66BD7"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-6</w:t>
            </w:r>
          </w:p>
        </w:tc>
        <w:tc>
          <w:tcPr>
            <w:tcW w:w="544" w:type="dxa"/>
            <w:noWrap/>
            <w:hideMark/>
          </w:tcPr>
          <w:p w14:paraId="5793DD76"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-10</w:t>
            </w:r>
          </w:p>
        </w:tc>
      </w:tr>
      <w:tr w:rsidR="00E748CC" w:rsidRPr="00E748CC" w14:paraId="292A1930" w14:textId="77777777" w:rsidTr="00E748C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14:paraId="50E9D94F"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3</w:t>
            </w:r>
          </w:p>
        </w:tc>
        <w:tc>
          <w:tcPr>
            <w:tcW w:w="544" w:type="dxa"/>
            <w:noWrap/>
            <w:hideMark/>
          </w:tcPr>
          <w:p w14:paraId="36428B9C"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w:t>
            </w:r>
          </w:p>
        </w:tc>
        <w:tc>
          <w:tcPr>
            <w:tcW w:w="544" w:type="dxa"/>
            <w:noWrap/>
            <w:hideMark/>
          </w:tcPr>
          <w:p w14:paraId="31F2A655"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-2</w:t>
            </w:r>
          </w:p>
        </w:tc>
        <w:tc>
          <w:tcPr>
            <w:tcW w:w="405" w:type="dxa"/>
            <w:noWrap/>
            <w:hideMark/>
          </w:tcPr>
          <w:p w14:paraId="44E3C95E"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0</w:t>
            </w:r>
          </w:p>
        </w:tc>
        <w:tc>
          <w:tcPr>
            <w:tcW w:w="405" w:type="dxa"/>
            <w:noWrap/>
            <w:hideMark/>
          </w:tcPr>
          <w:p w14:paraId="71B107B8"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3</w:t>
            </w:r>
          </w:p>
        </w:tc>
        <w:tc>
          <w:tcPr>
            <w:tcW w:w="544" w:type="dxa"/>
            <w:noWrap/>
            <w:hideMark/>
          </w:tcPr>
          <w:p w14:paraId="2F81FF40"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r>
      <w:tr w:rsidR="00E748CC" w:rsidRPr="00E748CC" w14:paraId="6140DB10" w14:textId="77777777" w:rsidTr="00E748CC">
        <w:trPr>
          <w:trHeight w:val="286"/>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14:paraId="4F14FF3C"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4</w:t>
            </w:r>
          </w:p>
        </w:tc>
        <w:tc>
          <w:tcPr>
            <w:tcW w:w="544" w:type="dxa"/>
            <w:noWrap/>
            <w:hideMark/>
          </w:tcPr>
          <w:p w14:paraId="73906E7F"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c>
          <w:tcPr>
            <w:tcW w:w="544" w:type="dxa"/>
            <w:noWrap/>
            <w:hideMark/>
          </w:tcPr>
          <w:p w14:paraId="06EBE5D7"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-6</w:t>
            </w:r>
          </w:p>
        </w:tc>
        <w:tc>
          <w:tcPr>
            <w:tcW w:w="405" w:type="dxa"/>
            <w:noWrap/>
            <w:hideMark/>
          </w:tcPr>
          <w:p w14:paraId="22DD2B92"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3</w:t>
            </w:r>
          </w:p>
        </w:tc>
        <w:tc>
          <w:tcPr>
            <w:tcW w:w="405" w:type="dxa"/>
            <w:noWrap/>
            <w:hideMark/>
          </w:tcPr>
          <w:p w14:paraId="19DD37F0"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0</w:t>
            </w:r>
          </w:p>
        </w:tc>
        <w:tc>
          <w:tcPr>
            <w:tcW w:w="544" w:type="dxa"/>
            <w:noWrap/>
            <w:hideMark/>
          </w:tcPr>
          <w:p w14:paraId="56B7B8FE" w14:textId="77777777" w:rsidR="00E748CC" w:rsidRPr="00E748CC" w:rsidRDefault="00E748CC" w:rsidP="00E748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r>
      <w:tr w:rsidR="00E748CC" w:rsidRPr="00E748CC" w14:paraId="270AFC54" w14:textId="77777777" w:rsidTr="00E748C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940" w:type="dxa"/>
            <w:noWrap/>
            <w:hideMark/>
          </w:tcPr>
          <w:p w14:paraId="1020D925" w14:textId="77777777" w:rsidR="00E748CC" w:rsidRPr="00E748CC" w:rsidRDefault="00E748CC" w:rsidP="00E748CC">
            <w:pPr>
              <w:jc w:val="center"/>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c>
          <w:tcPr>
            <w:tcW w:w="544" w:type="dxa"/>
            <w:noWrap/>
            <w:hideMark/>
          </w:tcPr>
          <w:p w14:paraId="57371C3C"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11</w:t>
            </w:r>
          </w:p>
        </w:tc>
        <w:tc>
          <w:tcPr>
            <w:tcW w:w="544" w:type="dxa"/>
            <w:noWrap/>
            <w:hideMark/>
          </w:tcPr>
          <w:p w14:paraId="784301AF"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-10</w:t>
            </w:r>
          </w:p>
        </w:tc>
        <w:tc>
          <w:tcPr>
            <w:tcW w:w="405" w:type="dxa"/>
            <w:noWrap/>
            <w:hideMark/>
          </w:tcPr>
          <w:p w14:paraId="3DA49940"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c>
          <w:tcPr>
            <w:tcW w:w="405" w:type="dxa"/>
            <w:noWrap/>
            <w:hideMark/>
          </w:tcPr>
          <w:p w14:paraId="6E97FDB2"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-5</w:t>
            </w:r>
          </w:p>
        </w:tc>
        <w:tc>
          <w:tcPr>
            <w:tcW w:w="544" w:type="dxa"/>
            <w:noWrap/>
            <w:hideMark/>
          </w:tcPr>
          <w:p w14:paraId="57EC8083" w14:textId="77777777" w:rsidR="00E748CC" w:rsidRPr="00E748CC" w:rsidRDefault="00E748CC" w:rsidP="00E748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E748CC">
              <w:rPr>
                <w:rFonts w:ascii="Calibri" w:eastAsia="Times New Roman" w:hAnsi="Calibri" w:cs="Calibri"/>
                <w:color w:val="000000"/>
                <w:sz w:val="22"/>
                <w:szCs w:val="22"/>
                <w:lang w:eastAsia="en-US"/>
              </w:rPr>
              <w:t>0</w:t>
            </w:r>
          </w:p>
        </w:tc>
      </w:tr>
      <w:tr w:rsidR="00E748CC" w:rsidRPr="00E748CC" w14:paraId="653A5CE8" w14:textId="77777777" w:rsidTr="00E748CC">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940" w:type="dxa"/>
            <w:noWrap/>
            <w:hideMark/>
          </w:tcPr>
          <w:p w14:paraId="73DCA0A7" w14:textId="77777777" w:rsidR="00E748CC" w:rsidRPr="00E748CC" w:rsidRDefault="00E748CC" w:rsidP="00E748CC">
            <w:pPr>
              <w:rPr>
                <w:rFonts w:ascii="Calibri" w:eastAsia="Times New Roman" w:hAnsi="Calibri" w:cs="Calibri"/>
                <w:b/>
                <w:bCs/>
                <w:color w:val="000000"/>
                <w:sz w:val="22"/>
                <w:szCs w:val="22"/>
                <w:lang w:eastAsia="en-US"/>
              </w:rPr>
            </w:pPr>
            <w:r w:rsidRPr="00E748CC">
              <w:rPr>
                <w:rFonts w:ascii="Calibri" w:eastAsia="Times New Roman" w:hAnsi="Calibri" w:cs="Calibri"/>
                <w:b/>
                <w:bCs/>
                <w:color w:val="000000"/>
                <w:sz w:val="22"/>
                <w:szCs w:val="22"/>
                <w:lang w:eastAsia="en-US"/>
              </w:rPr>
              <w:t>Theta</w:t>
            </w:r>
          </w:p>
        </w:tc>
        <w:tc>
          <w:tcPr>
            <w:tcW w:w="544" w:type="dxa"/>
            <w:noWrap/>
            <w:hideMark/>
          </w:tcPr>
          <w:p w14:paraId="720C2A2A" w14:textId="77777777" w:rsidR="00E748CC" w:rsidRPr="00E748CC" w:rsidRDefault="00E748CC" w:rsidP="00E748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sz w:val="22"/>
                <w:szCs w:val="22"/>
                <w:lang w:eastAsia="en-US"/>
              </w:rPr>
            </w:pPr>
            <w:r w:rsidRPr="00E748CC">
              <w:rPr>
                <w:rFonts w:ascii="Calibri" w:eastAsia="Times New Roman" w:hAnsi="Calibri" w:cs="Calibri"/>
                <w:b/>
                <w:bCs/>
                <w:i/>
                <w:iCs/>
                <w:color w:val="000000"/>
                <w:sz w:val="22"/>
                <w:szCs w:val="22"/>
                <w:lang w:eastAsia="en-US"/>
              </w:rPr>
              <w:t>2</w:t>
            </w:r>
          </w:p>
        </w:tc>
        <w:tc>
          <w:tcPr>
            <w:tcW w:w="544" w:type="dxa"/>
            <w:noWrap/>
            <w:hideMark/>
          </w:tcPr>
          <w:p w14:paraId="57BA8511" w14:textId="77777777" w:rsidR="00E748CC" w:rsidRPr="00E748CC" w:rsidRDefault="00E748CC" w:rsidP="00E748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sz w:val="22"/>
                <w:szCs w:val="22"/>
                <w:lang w:eastAsia="en-US"/>
              </w:rPr>
            </w:pPr>
            <w:r w:rsidRPr="00E748CC">
              <w:rPr>
                <w:rFonts w:ascii="Calibri" w:eastAsia="Times New Roman" w:hAnsi="Calibri" w:cs="Calibri"/>
                <w:b/>
                <w:bCs/>
                <w:i/>
                <w:iCs/>
                <w:color w:val="000000"/>
                <w:sz w:val="22"/>
                <w:szCs w:val="22"/>
                <w:lang w:eastAsia="en-US"/>
              </w:rPr>
              <w:t>-2</w:t>
            </w:r>
          </w:p>
        </w:tc>
        <w:tc>
          <w:tcPr>
            <w:tcW w:w="405" w:type="dxa"/>
            <w:noWrap/>
            <w:hideMark/>
          </w:tcPr>
          <w:p w14:paraId="298FC81A" w14:textId="77777777" w:rsidR="00E748CC" w:rsidRPr="00E748CC" w:rsidRDefault="00E748CC" w:rsidP="00E748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sz w:val="22"/>
                <w:szCs w:val="22"/>
                <w:lang w:eastAsia="en-US"/>
              </w:rPr>
            </w:pPr>
            <w:r w:rsidRPr="00E748CC">
              <w:rPr>
                <w:rFonts w:ascii="Calibri" w:eastAsia="Times New Roman" w:hAnsi="Calibri" w:cs="Calibri"/>
                <w:b/>
                <w:bCs/>
                <w:i/>
                <w:iCs/>
                <w:color w:val="000000"/>
                <w:sz w:val="22"/>
                <w:szCs w:val="22"/>
                <w:lang w:eastAsia="en-US"/>
              </w:rPr>
              <w:t>0</w:t>
            </w:r>
          </w:p>
        </w:tc>
        <w:tc>
          <w:tcPr>
            <w:tcW w:w="405" w:type="dxa"/>
            <w:noWrap/>
            <w:hideMark/>
          </w:tcPr>
          <w:p w14:paraId="0BFC48A4" w14:textId="77777777" w:rsidR="00E748CC" w:rsidRPr="00E748CC" w:rsidRDefault="00E748CC" w:rsidP="00E748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sz w:val="22"/>
                <w:szCs w:val="22"/>
                <w:lang w:eastAsia="en-US"/>
              </w:rPr>
            </w:pPr>
            <w:r w:rsidRPr="00E748CC">
              <w:rPr>
                <w:rFonts w:ascii="Calibri" w:eastAsia="Times New Roman" w:hAnsi="Calibri" w:cs="Calibri"/>
                <w:b/>
                <w:bCs/>
                <w:i/>
                <w:iCs/>
                <w:color w:val="000000"/>
                <w:sz w:val="22"/>
                <w:szCs w:val="22"/>
                <w:lang w:eastAsia="en-US"/>
              </w:rPr>
              <w:t>0</w:t>
            </w:r>
          </w:p>
        </w:tc>
        <w:tc>
          <w:tcPr>
            <w:tcW w:w="544" w:type="dxa"/>
            <w:noWrap/>
            <w:hideMark/>
          </w:tcPr>
          <w:p w14:paraId="687B8215" w14:textId="77777777" w:rsidR="00E748CC" w:rsidRPr="00E748CC" w:rsidRDefault="00E748CC" w:rsidP="00E748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sz w:val="22"/>
                <w:szCs w:val="22"/>
                <w:lang w:eastAsia="en-US"/>
              </w:rPr>
            </w:pPr>
            <w:r w:rsidRPr="00E748CC">
              <w:rPr>
                <w:rFonts w:ascii="Calibri" w:eastAsia="Times New Roman" w:hAnsi="Calibri" w:cs="Calibri"/>
                <w:b/>
                <w:bCs/>
                <w:i/>
                <w:iCs/>
                <w:color w:val="000000"/>
                <w:sz w:val="22"/>
                <w:szCs w:val="22"/>
                <w:lang w:eastAsia="en-US"/>
              </w:rPr>
              <w:t>0</w:t>
            </w:r>
          </w:p>
        </w:tc>
      </w:tr>
    </w:tbl>
    <w:p w14:paraId="2E358365" w14:textId="2F4317F0" w:rsidR="00E748CC" w:rsidRDefault="00E748CC" w:rsidP="00E748CC">
      <w:pPr>
        <w:pStyle w:val="Heading4"/>
        <w:numPr>
          <w:ilvl w:val="1"/>
          <w:numId w:val="26"/>
        </w:numPr>
      </w:pPr>
      <w:r>
        <w:t>Consider the following weight matrix (W), bias vector (theta) and initial state (Z</w:t>
      </w:r>
      <w:r>
        <w:rPr>
          <w:vertAlign w:val="subscript"/>
        </w:rPr>
        <w:t>0</w:t>
      </w:r>
      <w:r>
        <w:t>):</w:t>
      </w:r>
    </w:p>
    <w:p w14:paraId="3BFA30F9" w14:textId="083591AF" w:rsidR="0071488E" w:rsidRDefault="0071488E" w:rsidP="0071488E"/>
    <w:p w14:paraId="0A229628" w14:textId="6BE73D1E" w:rsidR="0071488E" w:rsidRDefault="0071488E" w:rsidP="0071488E"/>
    <w:p w14:paraId="212097C5" w14:textId="7A6B1B62" w:rsidR="0071488E" w:rsidRDefault="0071488E" w:rsidP="0071488E"/>
    <w:p w14:paraId="7A066EFE" w14:textId="77777777" w:rsidR="0071488E" w:rsidRPr="0071488E" w:rsidRDefault="0071488E" w:rsidP="0071488E"/>
    <w:p w14:paraId="7538302E" w14:textId="6E1A38D9" w:rsidR="00E748CC" w:rsidRDefault="00E748CC" w:rsidP="00E748CC">
      <w:pPr>
        <w:pStyle w:val="Heading4"/>
        <w:numPr>
          <w:ilvl w:val="1"/>
          <w:numId w:val="26"/>
        </w:numPr>
      </w:pPr>
      <w:r>
        <w:lastRenderedPageBreak/>
        <w:t xml:space="preserve">Update the state </w:t>
      </w:r>
      <w:r w:rsidR="0071488E">
        <w:t>Asynchronously:</w:t>
      </w:r>
    </w:p>
    <w:p w14:paraId="7F03CD25" w14:textId="49DC13CD" w:rsidR="00B25B93" w:rsidRPr="00B25B93" w:rsidRDefault="00B25B93" w:rsidP="00B25B93">
      <w:r>
        <w:t xml:space="preserve">Selecting neuron 1 and 2 and update them results in stable state in the first iteration. (I know in async update, the neuron should be selected randomly, but I asked from Dr. </w:t>
      </w:r>
      <w:proofErr w:type="spellStart"/>
      <w:r>
        <w:t>Mozayani</w:t>
      </w:r>
      <w:proofErr w:type="spellEnd"/>
      <w:r>
        <w:t xml:space="preserve"> and he said its ok to select them in order and </w:t>
      </w:r>
      <w:proofErr w:type="gramStart"/>
      <w:r>
        <w:t>also</w:t>
      </w:r>
      <w:proofErr w:type="gramEnd"/>
      <w:r>
        <w:t xml:space="preserve"> I wanted to study more neurons as initial neuron.</w:t>
      </w:r>
    </w:p>
    <w:p w14:paraId="0820E0BE" w14:textId="6EE0ABD7" w:rsidR="0071488E" w:rsidRPr="00B25B93" w:rsidRDefault="00B25B93" w:rsidP="00B25B93">
      <w:pPr>
        <w:jc w:val="center"/>
        <w:rPr>
          <w:b/>
          <w:bCs/>
        </w:rPr>
      </w:pPr>
      <w:r w:rsidRPr="00B25B93">
        <w:rPr>
          <w:b/>
          <w:bCs/>
        </w:rPr>
        <w:t xml:space="preserve">Selecting </w:t>
      </w:r>
      <w:r w:rsidRPr="00B25B93">
        <w:rPr>
          <w:b/>
          <w:bCs/>
          <w:u w:val="single"/>
        </w:rPr>
        <w:t>first</w:t>
      </w:r>
      <w:r w:rsidRPr="00B25B93">
        <w:rPr>
          <w:b/>
          <w:bCs/>
        </w:rPr>
        <w:t xml:space="preserve"> Neuron:</w:t>
      </w:r>
    </w:p>
    <w:p w14:paraId="705A9E2E" w14:textId="77777777" w:rsidR="0071488E" w:rsidRDefault="0071488E" w:rsidP="00B25B93">
      <w:pPr>
        <w:jc w:val="center"/>
      </w:pPr>
      <w:r>
        <w:t>z0: [-1 -1 -1 -</w:t>
      </w:r>
      <w:proofErr w:type="gramStart"/>
      <w:r>
        <w:t>1  1</w:t>
      </w:r>
      <w:proofErr w:type="gramEnd"/>
      <w:r>
        <w:t xml:space="preserve">  1]</w:t>
      </w:r>
    </w:p>
    <w:p w14:paraId="5F733DA6" w14:textId="77777777" w:rsidR="0071488E" w:rsidRDefault="0071488E" w:rsidP="00B25B93">
      <w:pPr>
        <w:jc w:val="center"/>
      </w:pPr>
      <w:r>
        <w:t>z0_1: -1</w:t>
      </w:r>
    </w:p>
    <w:p w14:paraId="6310FBB8" w14:textId="77777777" w:rsidR="0071488E" w:rsidRDefault="0071488E" w:rsidP="00B25B93">
      <w:pPr>
        <w:jc w:val="center"/>
      </w:pPr>
      <w:r>
        <w:t>b1: -5</w:t>
      </w:r>
    </w:p>
    <w:p w14:paraId="1D95A9B2" w14:textId="77777777" w:rsidR="0071488E" w:rsidRDefault="0071488E" w:rsidP="00B25B93">
      <w:pPr>
        <w:jc w:val="center"/>
      </w:pPr>
      <w:r>
        <w:t xml:space="preserve">w1: [ </w:t>
      </w:r>
      <w:proofErr w:type="gramStart"/>
      <w:r>
        <w:t>0  1</w:t>
      </w:r>
      <w:proofErr w:type="gramEnd"/>
      <w:r>
        <w:t xml:space="preserve">  0  0 -4 -2]</w:t>
      </w:r>
    </w:p>
    <w:p w14:paraId="119BE211" w14:textId="77777777" w:rsidR="0071488E" w:rsidRDefault="0071488E" w:rsidP="00B25B93">
      <w:pPr>
        <w:jc w:val="center"/>
      </w:pPr>
      <w:r>
        <w:t>Sigma: -7</w:t>
      </w:r>
    </w:p>
    <w:p w14:paraId="243C55D5" w14:textId="77777777" w:rsidR="0071488E" w:rsidRDefault="0071488E" w:rsidP="00B25B93">
      <w:pPr>
        <w:jc w:val="center"/>
      </w:pPr>
      <w:r>
        <w:t>-7 &lt;= -5 =&gt; z0 = -1</w:t>
      </w:r>
    </w:p>
    <w:p w14:paraId="65A47CF9" w14:textId="725B4E1F" w:rsidR="00B25B93" w:rsidRDefault="0071488E" w:rsidP="00B25B93">
      <w:pPr>
        <w:jc w:val="center"/>
      </w:pPr>
      <w:r>
        <w:t>z1: [-1 -1 -1 -</w:t>
      </w:r>
      <w:proofErr w:type="gramStart"/>
      <w:r>
        <w:t>1  1</w:t>
      </w:r>
      <w:proofErr w:type="gramEnd"/>
      <w:r>
        <w:t xml:space="preserve">  1]</w:t>
      </w:r>
    </w:p>
    <w:p w14:paraId="39B593F0" w14:textId="58CA5826" w:rsidR="0071488E" w:rsidRPr="00B25B93" w:rsidRDefault="00B25B93" w:rsidP="00B25B93">
      <w:pPr>
        <w:jc w:val="center"/>
        <w:rPr>
          <w:b/>
          <w:bCs/>
        </w:rPr>
      </w:pPr>
      <w:r w:rsidRPr="00B25B93">
        <w:rPr>
          <w:b/>
          <w:bCs/>
        </w:rPr>
        <w:t>Stable state reached.</w:t>
      </w:r>
    </w:p>
    <w:p w14:paraId="05F92393" w14:textId="79739645" w:rsidR="0071488E" w:rsidRPr="00B25B93" w:rsidRDefault="00B25B93" w:rsidP="00B25B93">
      <w:pPr>
        <w:jc w:val="center"/>
        <w:rPr>
          <w:b/>
          <w:bCs/>
        </w:rPr>
      </w:pPr>
      <w:r w:rsidRPr="00B25B93">
        <w:rPr>
          <w:b/>
          <w:bCs/>
        </w:rPr>
        <w:t xml:space="preserve">Selecting </w:t>
      </w:r>
      <w:r w:rsidRPr="00B25B93">
        <w:rPr>
          <w:b/>
          <w:bCs/>
          <w:u w:val="single"/>
        </w:rPr>
        <w:t>second</w:t>
      </w:r>
      <w:r w:rsidRPr="00B25B93">
        <w:rPr>
          <w:b/>
          <w:bCs/>
        </w:rPr>
        <w:t xml:space="preserve"> Neuron:</w:t>
      </w:r>
    </w:p>
    <w:p w14:paraId="41D67985" w14:textId="77777777" w:rsidR="0071488E" w:rsidRDefault="0071488E" w:rsidP="00B25B93">
      <w:pPr>
        <w:jc w:val="center"/>
      </w:pPr>
      <w:r>
        <w:t>z1: [-1 -1 -1 -</w:t>
      </w:r>
      <w:proofErr w:type="gramStart"/>
      <w:r>
        <w:t>1  1</w:t>
      </w:r>
      <w:proofErr w:type="gramEnd"/>
      <w:r>
        <w:t xml:space="preserve">  1]</w:t>
      </w:r>
    </w:p>
    <w:p w14:paraId="5C00C938" w14:textId="77777777" w:rsidR="0071488E" w:rsidRDefault="0071488E" w:rsidP="00B25B93">
      <w:pPr>
        <w:jc w:val="center"/>
      </w:pPr>
      <w:r>
        <w:t>z1_2: -1</w:t>
      </w:r>
    </w:p>
    <w:p w14:paraId="25344462" w14:textId="77777777" w:rsidR="0071488E" w:rsidRDefault="0071488E" w:rsidP="00B25B93">
      <w:pPr>
        <w:jc w:val="center"/>
      </w:pPr>
      <w:r>
        <w:t>b2: 0</w:t>
      </w:r>
    </w:p>
    <w:p w14:paraId="613031AD" w14:textId="77777777" w:rsidR="0071488E" w:rsidRDefault="0071488E" w:rsidP="00B25B93">
      <w:pPr>
        <w:jc w:val="center"/>
      </w:pPr>
      <w:r>
        <w:t xml:space="preserve">w2: [ </w:t>
      </w:r>
      <w:proofErr w:type="gramStart"/>
      <w:r>
        <w:t>1  0</w:t>
      </w:r>
      <w:proofErr w:type="gramEnd"/>
      <w:r>
        <w:t xml:space="preserve"> -4  3  4 -4]</w:t>
      </w:r>
    </w:p>
    <w:p w14:paraId="10EE9E08" w14:textId="77777777" w:rsidR="0071488E" w:rsidRDefault="0071488E" w:rsidP="00B25B93">
      <w:pPr>
        <w:jc w:val="center"/>
      </w:pPr>
      <w:r>
        <w:t>Sigma: 0</w:t>
      </w:r>
    </w:p>
    <w:p w14:paraId="2D3146C4" w14:textId="77777777" w:rsidR="0071488E" w:rsidRDefault="0071488E" w:rsidP="00B25B93">
      <w:pPr>
        <w:jc w:val="center"/>
      </w:pPr>
      <w:r>
        <w:t>0 &lt;= 0 =&gt; z1 = -1</w:t>
      </w:r>
    </w:p>
    <w:p w14:paraId="567486F9" w14:textId="6258CE4C" w:rsidR="0071488E" w:rsidRDefault="0071488E" w:rsidP="00B25B93">
      <w:pPr>
        <w:jc w:val="center"/>
      </w:pPr>
      <w:r>
        <w:t>z2: [-1 -1 -1 -</w:t>
      </w:r>
      <w:proofErr w:type="gramStart"/>
      <w:r>
        <w:t>1  1</w:t>
      </w:r>
      <w:proofErr w:type="gramEnd"/>
      <w:r>
        <w:t xml:space="preserve">  1]</w:t>
      </w:r>
    </w:p>
    <w:p w14:paraId="09F3921F" w14:textId="77777777" w:rsidR="00B25B93" w:rsidRPr="00B25B93" w:rsidRDefault="00B25B93" w:rsidP="00B25B93">
      <w:pPr>
        <w:jc w:val="center"/>
        <w:rPr>
          <w:b/>
          <w:bCs/>
        </w:rPr>
      </w:pPr>
      <w:r w:rsidRPr="00B25B93">
        <w:rPr>
          <w:b/>
          <w:bCs/>
        </w:rPr>
        <w:t>Stable state reached.</w:t>
      </w:r>
    </w:p>
    <w:p w14:paraId="40D0B90F" w14:textId="2258484C" w:rsidR="00B25B93" w:rsidRDefault="00B25B93" w:rsidP="00B25B93">
      <w:r>
        <w:lastRenderedPageBreak/>
        <w:t>Now let’s try it on the third neuron:</w:t>
      </w:r>
    </w:p>
    <w:p w14:paraId="4F6ADA05" w14:textId="3554AAAC" w:rsidR="0071488E" w:rsidRDefault="00B25B93" w:rsidP="00B25B93">
      <w:pPr>
        <w:jc w:val="center"/>
      </w:pPr>
      <w:r w:rsidRPr="00B25B93">
        <w:rPr>
          <w:b/>
          <w:bCs/>
        </w:rPr>
        <w:t xml:space="preserve">Selecting </w:t>
      </w:r>
      <w:r>
        <w:rPr>
          <w:b/>
          <w:bCs/>
          <w:u w:val="single"/>
        </w:rPr>
        <w:t>third</w:t>
      </w:r>
      <w:r w:rsidRPr="00B25B93">
        <w:rPr>
          <w:b/>
          <w:bCs/>
        </w:rPr>
        <w:t xml:space="preserve"> Neuron:</w:t>
      </w:r>
    </w:p>
    <w:p w14:paraId="513ACA4E" w14:textId="09B7625E" w:rsidR="0071488E" w:rsidRDefault="004E7AAE" w:rsidP="00B25B93">
      <w:pPr>
        <w:jc w:val="center"/>
      </w:pPr>
      <w:r>
        <w:t>z</w:t>
      </w:r>
      <w:r w:rsidR="00B25B93">
        <w:t>0</w:t>
      </w:r>
      <w:r w:rsidR="0071488E">
        <w:t>: [-1 -1 -1 -</w:t>
      </w:r>
      <w:proofErr w:type="gramStart"/>
      <w:r w:rsidR="0071488E">
        <w:t>1  1</w:t>
      </w:r>
      <w:proofErr w:type="gramEnd"/>
      <w:r w:rsidR="0071488E">
        <w:t xml:space="preserve">  1]</w:t>
      </w:r>
    </w:p>
    <w:p w14:paraId="57700008" w14:textId="69FC750C" w:rsidR="0071488E" w:rsidRDefault="00B25B93" w:rsidP="00B25B93">
      <w:pPr>
        <w:jc w:val="center"/>
      </w:pPr>
      <w:r>
        <w:t>Z0</w:t>
      </w:r>
      <w:r w:rsidR="0071488E">
        <w:t>_3: -1</w:t>
      </w:r>
    </w:p>
    <w:p w14:paraId="7EBE09BF" w14:textId="77777777" w:rsidR="0071488E" w:rsidRDefault="0071488E" w:rsidP="00B25B93">
      <w:pPr>
        <w:jc w:val="center"/>
      </w:pPr>
      <w:r>
        <w:t>b3: 2</w:t>
      </w:r>
    </w:p>
    <w:p w14:paraId="5B88D23B" w14:textId="77777777" w:rsidR="0071488E" w:rsidRDefault="0071488E" w:rsidP="00B25B93">
      <w:pPr>
        <w:jc w:val="center"/>
      </w:pPr>
      <w:r>
        <w:t>w3: [ 0 -</w:t>
      </w:r>
      <w:proofErr w:type="gramStart"/>
      <w:r>
        <w:t>4  0</w:t>
      </w:r>
      <w:proofErr w:type="gramEnd"/>
      <w:r>
        <w:t xml:space="preserve"> -7 -6 -2]</w:t>
      </w:r>
    </w:p>
    <w:p w14:paraId="2AF6065D" w14:textId="77777777" w:rsidR="0071488E" w:rsidRDefault="0071488E" w:rsidP="00B25B93">
      <w:pPr>
        <w:jc w:val="center"/>
      </w:pPr>
      <w:r>
        <w:t>Sigma: 3</w:t>
      </w:r>
    </w:p>
    <w:p w14:paraId="3B5EEAF6" w14:textId="77777777" w:rsidR="0071488E" w:rsidRDefault="0071488E" w:rsidP="00B25B93">
      <w:pPr>
        <w:jc w:val="center"/>
      </w:pPr>
      <w:r>
        <w:t>3 &gt; 2 =&gt; z2 = 1</w:t>
      </w:r>
    </w:p>
    <w:p w14:paraId="4368BCA7" w14:textId="46823CFE" w:rsidR="0071488E" w:rsidRDefault="004E7AAE" w:rsidP="00B25B93">
      <w:pPr>
        <w:jc w:val="center"/>
      </w:pPr>
      <w:r>
        <w:t>z1</w:t>
      </w:r>
      <w:r w:rsidR="0071488E">
        <w:t>: [-1 -</w:t>
      </w:r>
      <w:proofErr w:type="gramStart"/>
      <w:r w:rsidR="0071488E">
        <w:t>1  1</w:t>
      </w:r>
      <w:proofErr w:type="gramEnd"/>
      <w:r w:rsidR="0071488E">
        <w:t xml:space="preserve"> -1  1  1]</w:t>
      </w:r>
    </w:p>
    <w:p w14:paraId="241A31FB" w14:textId="5229E08C" w:rsidR="0071488E" w:rsidRPr="004E7AAE" w:rsidRDefault="00B25B93" w:rsidP="004E7AAE">
      <w:pPr>
        <w:jc w:val="center"/>
        <w:rPr>
          <w:b/>
          <w:bCs/>
        </w:rPr>
      </w:pPr>
      <w:r>
        <w:rPr>
          <w:b/>
          <w:bCs/>
        </w:rPr>
        <w:t>This state is different so let choose the next neuron:</w:t>
      </w:r>
    </w:p>
    <w:p w14:paraId="1BFC1F76" w14:textId="51FE085B" w:rsidR="0071488E" w:rsidRDefault="004E7AAE" w:rsidP="00B25B93">
      <w:pPr>
        <w:jc w:val="center"/>
      </w:pPr>
      <w:r>
        <w:t>z1</w:t>
      </w:r>
      <w:r w:rsidR="0071488E">
        <w:t>: [-1 -</w:t>
      </w:r>
      <w:proofErr w:type="gramStart"/>
      <w:r w:rsidR="0071488E">
        <w:t>1  1</w:t>
      </w:r>
      <w:proofErr w:type="gramEnd"/>
      <w:r w:rsidR="0071488E">
        <w:t xml:space="preserve"> -1  1  1]</w:t>
      </w:r>
    </w:p>
    <w:p w14:paraId="324FAAF7" w14:textId="46649F4C" w:rsidR="0071488E" w:rsidRDefault="0071488E" w:rsidP="00B25B93">
      <w:pPr>
        <w:jc w:val="center"/>
      </w:pPr>
      <w:r>
        <w:t>z</w:t>
      </w:r>
      <w:r w:rsidR="004E7AAE">
        <w:t>1</w:t>
      </w:r>
      <w:r>
        <w:t>_4: -1</w:t>
      </w:r>
    </w:p>
    <w:p w14:paraId="355E88F1" w14:textId="77777777" w:rsidR="0071488E" w:rsidRDefault="0071488E" w:rsidP="00B25B93">
      <w:pPr>
        <w:jc w:val="center"/>
      </w:pPr>
      <w:r>
        <w:t>b4: 1</w:t>
      </w:r>
    </w:p>
    <w:p w14:paraId="06B85CC5" w14:textId="77777777" w:rsidR="0071488E" w:rsidRDefault="0071488E" w:rsidP="00B25B93">
      <w:pPr>
        <w:jc w:val="center"/>
      </w:pPr>
      <w:r>
        <w:t xml:space="preserve">w4: [ </w:t>
      </w:r>
      <w:proofErr w:type="gramStart"/>
      <w:r>
        <w:t>0  3</w:t>
      </w:r>
      <w:proofErr w:type="gramEnd"/>
      <w:r>
        <w:t xml:space="preserve"> -7  0 -4  3]</w:t>
      </w:r>
    </w:p>
    <w:p w14:paraId="69CBB586" w14:textId="77777777" w:rsidR="0071488E" w:rsidRDefault="0071488E" w:rsidP="00B25B93">
      <w:pPr>
        <w:jc w:val="center"/>
      </w:pPr>
      <w:r>
        <w:t>Sigma: -11</w:t>
      </w:r>
    </w:p>
    <w:p w14:paraId="46FFCC37" w14:textId="77777777" w:rsidR="0071488E" w:rsidRDefault="0071488E" w:rsidP="00B25B93">
      <w:pPr>
        <w:jc w:val="center"/>
      </w:pPr>
      <w:r>
        <w:t>-11 &lt;= 1 =&gt; z3 = -1</w:t>
      </w:r>
    </w:p>
    <w:p w14:paraId="5E4A4174" w14:textId="4906EC4F" w:rsidR="0071488E" w:rsidRDefault="004E7AAE" w:rsidP="00B25B93">
      <w:pPr>
        <w:jc w:val="center"/>
      </w:pPr>
      <w:r>
        <w:t>z2</w:t>
      </w:r>
      <w:r w:rsidR="0071488E">
        <w:t>: [-1 -</w:t>
      </w:r>
      <w:proofErr w:type="gramStart"/>
      <w:r w:rsidR="0071488E">
        <w:t>1  1</w:t>
      </w:r>
      <w:proofErr w:type="gramEnd"/>
      <w:r w:rsidR="0071488E">
        <w:t xml:space="preserve"> -1  1  1]</w:t>
      </w:r>
    </w:p>
    <w:p w14:paraId="29A46160" w14:textId="35AF1BB1" w:rsidR="004E7AAE" w:rsidRDefault="004E7AAE" w:rsidP="00B25B93">
      <w:pPr>
        <w:jc w:val="center"/>
        <w:rPr>
          <w:b/>
          <w:bCs/>
        </w:rPr>
      </w:pPr>
      <w:r>
        <w:rPr>
          <w:b/>
          <w:bCs/>
        </w:rPr>
        <w:t>Stable state reached.</w:t>
      </w:r>
    </w:p>
    <w:p w14:paraId="19C631EA" w14:textId="78E6597A" w:rsidR="004E7AAE" w:rsidRDefault="004E7AAE" w:rsidP="004E7AAE">
      <w:r>
        <w:t>Selecting the third neuron, will result in stable result in two steps (of course if you select the fourth neuron in second step.)</w:t>
      </w:r>
    </w:p>
    <w:p w14:paraId="38039FB2" w14:textId="77777777" w:rsidR="004E7AAE" w:rsidRDefault="004E7AAE" w:rsidP="004E7AAE"/>
    <w:p w14:paraId="5ADC7E31" w14:textId="42F51B3D" w:rsidR="0071488E" w:rsidRDefault="0071488E" w:rsidP="004E7AAE">
      <w:pPr>
        <w:pStyle w:val="Heading4"/>
        <w:numPr>
          <w:ilvl w:val="1"/>
          <w:numId w:val="26"/>
        </w:numPr>
      </w:pPr>
      <w:r>
        <w:lastRenderedPageBreak/>
        <w:t>Update the state Synchronously:</w:t>
      </w:r>
    </w:p>
    <w:p w14:paraId="5022D790" w14:textId="50DF5945" w:rsidR="002E1556" w:rsidRDefault="002E1556" w:rsidP="002E1556">
      <w:r>
        <w:t xml:space="preserve">Running the algorithm Synchronously won’t end up in a stable sate. (It does not </w:t>
      </w:r>
      <w:r w:rsidR="0023661A">
        <w:t>halt</w:t>
      </w:r>
      <w:r>
        <w:t>).</w:t>
      </w:r>
      <w:r w:rsidR="0023661A">
        <w:t xml:space="preserve"> It stuck between these two states:</w:t>
      </w:r>
    </w:p>
    <w:p w14:paraId="7FE51DF4" w14:textId="2786F28A" w:rsidR="0023661A" w:rsidRDefault="0023661A" w:rsidP="0023661A">
      <w:pPr>
        <w:jc w:val="center"/>
      </w:pPr>
      <w:r>
        <w:t>1,</w:t>
      </w:r>
      <w:proofErr w:type="gramStart"/>
      <w:r>
        <w:t>1,-</w:t>
      </w:r>
      <w:proofErr w:type="gramEnd"/>
      <w:r>
        <w:t>1,-1,-1,-1</w:t>
      </w:r>
    </w:p>
    <w:p w14:paraId="7F135F89" w14:textId="6B6EDA99" w:rsidR="0023661A" w:rsidRDefault="0023661A" w:rsidP="0023661A">
      <w:pPr>
        <w:jc w:val="center"/>
      </w:pPr>
      <w:r>
        <w:t>1,1,1,1,</w:t>
      </w:r>
      <w:proofErr w:type="gramStart"/>
      <w:r>
        <w:t>1,-</w:t>
      </w:r>
      <w:proofErr w:type="gramEnd"/>
      <w:r>
        <w:t>1</w:t>
      </w:r>
    </w:p>
    <w:p w14:paraId="16C51586" w14:textId="7B4190A6" w:rsidR="0023661A" w:rsidRDefault="0023661A" w:rsidP="0023661A">
      <w:r>
        <w:t>Let’s have a look at a list of states after each iteration:</w:t>
      </w:r>
    </w:p>
    <w:p w14:paraId="1D572DE3" w14:textId="338F0A58" w:rsidR="0023661A" w:rsidRDefault="0023661A" w:rsidP="0023661A">
      <w:pPr>
        <w:jc w:val="center"/>
      </w:pPr>
      <w:r>
        <w:t>(Recurring states are highlighted)</w:t>
      </w:r>
    </w:p>
    <w:tbl>
      <w:tblPr>
        <w:tblStyle w:val="GridTable5Dark-Accent3"/>
        <w:tblW w:w="0" w:type="auto"/>
        <w:jc w:val="center"/>
        <w:tblLook w:val="04A0" w:firstRow="1" w:lastRow="0" w:firstColumn="1" w:lastColumn="0" w:noHBand="0" w:noVBand="1"/>
      </w:tblPr>
      <w:tblGrid>
        <w:gridCol w:w="960"/>
        <w:gridCol w:w="960"/>
        <w:gridCol w:w="960"/>
        <w:gridCol w:w="960"/>
        <w:gridCol w:w="960"/>
        <w:gridCol w:w="960"/>
        <w:gridCol w:w="960"/>
      </w:tblGrid>
      <w:tr w:rsidR="0023661A" w:rsidRPr="0023661A" w14:paraId="5B7010B9" w14:textId="77777777" w:rsidTr="0023661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D42AC0" w14:textId="77777777" w:rsidR="0023661A" w:rsidRPr="0023661A" w:rsidRDefault="0023661A" w:rsidP="0023661A">
            <w:pPr>
              <w:jc w:val="center"/>
            </w:pPr>
          </w:p>
        </w:tc>
        <w:tc>
          <w:tcPr>
            <w:tcW w:w="960" w:type="dxa"/>
            <w:noWrap/>
            <w:hideMark/>
          </w:tcPr>
          <w:p w14:paraId="7B78DA3E"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N1</w:t>
            </w:r>
          </w:p>
        </w:tc>
        <w:tc>
          <w:tcPr>
            <w:tcW w:w="960" w:type="dxa"/>
            <w:noWrap/>
            <w:hideMark/>
          </w:tcPr>
          <w:p w14:paraId="66597C33"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N2</w:t>
            </w:r>
          </w:p>
        </w:tc>
        <w:tc>
          <w:tcPr>
            <w:tcW w:w="960" w:type="dxa"/>
            <w:noWrap/>
            <w:hideMark/>
          </w:tcPr>
          <w:p w14:paraId="11FE9E27"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N3</w:t>
            </w:r>
          </w:p>
        </w:tc>
        <w:tc>
          <w:tcPr>
            <w:tcW w:w="960" w:type="dxa"/>
            <w:noWrap/>
            <w:hideMark/>
          </w:tcPr>
          <w:p w14:paraId="7005E7AD"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N4</w:t>
            </w:r>
          </w:p>
        </w:tc>
        <w:tc>
          <w:tcPr>
            <w:tcW w:w="960" w:type="dxa"/>
            <w:noWrap/>
            <w:hideMark/>
          </w:tcPr>
          <w:p w14:paraId="2D95C9D1"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N5</w:t>
            </w:r>
          </w:p>
        </w:tc>
        <w:tc>
          <w:tcPr>
            <w:tcW w:w="960" w:type="dxa"/>
            <w:noWrap/>
            <w:hideMark/>
          </w:tcPr>
          <w:p w14:paraId="666C150A" w14:textId="77777777" w:rsidR="0023661A" w:rsidRPr="0023661A" w:rsidRDefault="0023661A" w:rsidP="0023661A">
            <w:pPr>
              <w:jc w:val="center"/>
              <w:cnfStyle w:val="100000000000" w:firstRow="1" w:lastRow="0" w:firstColumn="0" w:lastColumn="0" w:oddVBand="0" w:evenVBand="0" w:oddHBand="0" w:evenHBand="0" w:firstRowFirstColumn="0" w:firstRowLastColumn="0" w:lastRowFirstColumn="0" w:lastRowLastColumn="0"/>
            </w:pPr>
            <w:r w:rsidRPr="0023661A">
              <w:t>N6</w:t>
            </w:r>
          </w:p>
        </w:tc>
      </w:tr>
      <w:tr w:rsidR="0023661A" w:rsidRPr="0023661A" w14:paraId="011259AA" w14:textId="77777777" w:rsidTr="002366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3E7F37" w14:textId="77777777" w:rsidR="0023661A" w:rsidRPr="0023661A" w:rsidRDefault="0023661A" w:rsidP="0023661A">
            <w:pPr>
              <w:jc w:val="center"/>
            </w:pPr>
            <w:r w:rsidRPr="0023661A">
              <w:t>0</w:t>
            </w:r>
          </w:p>
        </w:tc>
        <w:tc>
          <w:tcPr>
            <w:tcW w:w="960" w:type="dxa"/>
            <w:noWrap/>
            <w:hideMark/>
          </w:tcPr>
          <w:p w14:paraId="79A36467"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0C4FB457"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68C616E4"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126905E4"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6213C63B"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2BA8AD70"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r>
      <w:tr w:rsidR="0023661A" w:rsidRPr="0023661A" w14:paraId="458C73C3" w14:textId="77777777" w:rsidTr="0023661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6762C" w14:textId="77777777" w:rsidR="0023661A" w:rsidRPr="0023661A" w:rsidRDefault="0023661A" w:rsidP="0023661A">
            <w:pPr>
              <w:jc w:val="center"/>
            </w:pPr>
            <w:r w:rsidRPr="0023661A">
              <w:t>1</w:t>
            </w:r>
          </w:p>
        </w:tc>
        <w:tc>
          <w:tcPr>
            <w:tcW w:w="960" w:type="dxa"/>
            <w:noWrap/>
            <w:hideMark/>
          </w:tcPr>
          <w:p w14:paraId="6AF03E4A"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1D928D0E"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1A3A026B"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3E7B7C6B"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2260DB88"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78D2AEE5"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r>
      <w:tr w:rsidR="0023661A" w:rsidRPr="0023661A" w14:paraId="66C2A0D5" w14:textId="77777777" w:rsidTr="002366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41E153" w14:textId="77777777" w:rsidR="0023661A" w:rsidRPr="0023661A" w:rsidRDefault="0023661A" w:rsidP="0023661A">
            <w:pPr>
              <w:jc w:val="center"/>
            </w:pPr>
            <w:r w:rsidRPr="0023661A">
              <w:t>2</w:t>
            </w:r>
          </w:p>
        </w:tc>
        <w:tc>
          <w:tcPr>
            <w:tcW w:w="960" w:type="dxa"/>
            <w:noWrap/>
            <w:hideMark/>
          </w:tcPr>
          <w:p w14:paraId="526DECB1"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5E1E1D56"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445860AE"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0D81D765"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4930EB8C"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74C939FD"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r>
      <w:tr w:rsidR="0023661A" w:rsidRPr="0023661A" w14:paraId="5F440C99" w14:textId="77777777" w:rsidTr="0023661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10A62" w14:textId="77777777" w:rsidR="0023661A" w:rsidRPr="0023661A" w:rsidRDefault="0023661A" w:rsidP="0023661A">
            <w:pPr>
              <w:jc w:val="center"/>
            </w:pPr>
            <w:r w:rsidRPr="0023661A">
              <w:t>3</w:t>
            </w:r>
          </w:p>
        </w:tc>
        <w:tc>
          <w:tcPr>
            <w:tcW w:w="960" w:type="dxa"/>
            <w:noWrap/>
            <w:hideMark/>
          </w:tcPr>
          <w:p w14:paraId="641826DE"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0D98079D"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1C68DA45"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7D8A406F"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3BD6EB72"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3F13377A"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r>
      <w:tr w:rsidR="0023661A" w:rsidRPr="0023661A" w14:paraId="628A51E3" w14:textId="77777777" w:rsidTr="002366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A43C26" w14:textId="77777777" w:rsidR="0023661A" w:rsidRPr="0023661A" w:rsidRDefault="0023661A" w:rsidP="0023661A">
            <w:pPr>
              <w:jc w:val="center"/>
            </w:pPr>
            <w:r w:rsidRPr="0023661A">
              <w:rPr>
                <w:highlight w:val="black"/>
              </w:rPr>
              <w:t>4</w:t>
            </w:r>
          </w:p>
        </w:tc>
        <w:tc>
          <w:tcPr>
            <w:tcW w:w="960" w:type="dxa"/>
            <w:noWrap/>
            <w:hideMark/>
          </w:tcPr>
          <w:p w14:paraId="47A44D3B"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c>
          <w:tcPr>
            <w:tcW w:w="960" w:type="dxa"/>
            <w:noWrap/>
            <w:hideMark/>
          </w:tcPr>
          <w:p w14:paraId="05339898"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c>
          <w:tcPr>
            <w:tcW w:w="960" w:type="dxa"/>
            <w:noWrap/>
            <w:hideMark/>
          </w:tcPr>
          <w:p w14:paraId="2771AFA0"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c>
          <w:tcPr>
            <w:tcW w:w="960" w:type="dxa"/>
            <w:noWrap/>
            <w:hideMark/>
          </w:tcPr>
          <w:p w14:paraId="4F6B4DA3"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c>
          <w:tcPr>
            <w:tcW w:w="960" w:type="dxa"/>
            <w:noWrap/>
            <w:hideMark/>
          </w:tcPr>
          <w:p w14:paraId="628E4F1D"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c>
          <w:tcPr>
            <w:tcW w:w="960" w:type="dxa"/>
            <w:noWrap/>
            <w:hideMark/>
          </w:tcPr>
          <w:p w14:paraId="087DF0C4"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rPr>
                <w:b/>
                <w:bCs/>
              </w:rPr>
            </w:pPr>
            <w:r w:rsidRPr="0023661A">
              <w:rPr>
                <w:b/>
                <w:bCs/>
              </w:rPr>
              <w:t>-1</w:t>
            </w:r>
          </w:p>
        </w:tc>
      </w:tr>
      <w:tr w:rsidR="0023661A" w:rsidRPr="0023661A" w14:paraId="5FDAB93F" w14:textId="77777777" w:rsidTr="0023661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7464A1" w14:textId="77777777" w:rsidR="0023661A" w:rsidRPr="0023661A" w:rsidRDefault="0023661A" w:rsidP="0023661A">
            <w:pPr>
              <w:jc w:val="center"/>
            </w:pPr>
            <w:r w:rsidRPr="0023661A">
              <w:rPr>
                <w:highlight w:val="black"/>
              </w:rPr>
              <w:t>5</w:t>
            </w:r>
          </w:p>
        </w:tc>
        <w:tc>
          <w:tcPr>
            <w:tcW w:w="960" w:type="dxa"/>
            <w:noWrap/>
            <w:hideMark/>
          </w:tcPr>
          <w:p w14:paraId="5F45554B"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c>
          <w:tcPr>
            <w:tcW w:w="960" w:type="dxa"/>
            <w:noWrap/>
            <w:hideMark/>
          </w:tcPr>
          <w:p w14:paraId="01E6122A"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c>
          <w:tcPr>
            <w:tcW w:w="960" w:type="dxa"/>
            <w:noWrap/>
            <w:hideMark/>
          </w:tcPr>
          <w:p w14:paraId="725388A8"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c>
          <w:tcPr>
            <w:tcW w:w="960" w:type="dxa"/>
            <w:noWrap/>
            <w:hideMark/>
          </w:tcPr>
          <w:p w14:paraId="09AE861B"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c>
          <w:tcPr>
            <w:tcW w:w="960" w:type="dxa"/>
            <w:noWrap/>
            <w:hideMark/>
          </w:tcPr>
          <w:p w14:paraId="075B6199"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c>
          <w:tcPr>
            <w:tcW w:w="960" w:type="dxa"/>
            <w:noWrap/>
            <w:hideMark/>
          </w:tcPr>
          <w:p w14:paraId="57BBEF5D"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rPr>
                <w:b/>
                <w:bCs/>
              </w:rPr>
            </w:pPr>
            <w:r w:rsidRPr="0023661A">
              <w:rPr>
                <w:b/>
                <w:bCs/>
              </w:rPr>
              <w:t>-1</w:t>
            </w:r>
          </w:p>
        </w:tc>
      </w:tr>
      <w:tr w:rsidR="0023661A" w:rsidRPr="0023661A" w14:paraId="58ED2BD2" w14:textId="77777777" w:rsidTr="0023661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018664" w14:textId="77777777" w:rsidR="0023661A" w:rsidRPr="0023661A" w:rsidRDefault="0023661A" w:rsidP="0023661A">
            <w:pPr>
              <w:jc w:val="center"/>
            </w:pPr>
            <w:r w:rsidRPr="0023661A">
              <w:t>6</w:t>
            </w:r>
          </w:p>
        </w:tc>
        <w:tc>
          <w:tcPr>
            <w:tcW w:w="960" w:type="dxa"/>
            <w:noWrap/>
            <w:hideMark/>
          </w:tcPr>
          <w:p w14:paraId="068DA8BC"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038EF830"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1ED3EC48"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431C4B64"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2F850EE0"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c>
          <w:tcPr>
            <w:tcW w:w="960" w:type="dxa"/>
            <w:noWrap/>
            <w:hideMark/>
          </w:tcPr>
          <w:p w14:paraId="1E986F29" w14:textId="77777777" w:rsidR="0023661A" w:rsidRPr="0023661A" w:rsidRDefault="0023661A" w:rsidP="0023661A">
            <w:pPr>
              <w:jc w:val="center"/>
              <w:cnfStyle w:val="000000100000" w:firstRow="0" w:lastRow="0" w:firstColumn="0" w:lastColumn="0" w:oddVBand="0" w:evenVBand="0" w:oddHBand="1" w:evenHBand="0" w:firstRowFirstColumn="0" w:firstRowLastColumn="0" w:lastRowFirstColumn="0" w:lastRowLastColumn="0"/>
            </w:pPr>
            <w:r w:rsidRPr="0023661A">
              <w:t>-1</w:t>
            </w:r>
          </w:p>
        </w:tc>
      </w:tr>
      <w:tr w:rsidR="0023661A" w:rsidRPr="0023661A" w14:paraId="1EFF95F6" w14:textId="77777777" w:rsidTr="0023661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B6EC69" w14:textId="77777777" w:rsidR="0023661A" w:rsidRPr="0023661A" w:rsidRDefault="0023661A" w:rsidP="0023661A">
            <w:pPr>
              <w:jc w:val="center"/>
            </w:pPr>
            <w:r w:rsidRPr="0023661A">
              <w:t>7</w:t>
            </w:r>
          </w:p>
        </w:tc>
        <w:tc>
          <w:tcPr>
            <w:tcW w:w="960" w:type="dxa"/>
            <w:noWrap/>
            <w:hideMark/>
          </w:tcPr>
          <w:p w14:paraId="0D9838D0"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23C82DAD"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518CFC78"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28BE7165"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2D10F573"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c>
          <w:tcPr>
            <w:tcW w:w="960" w:type="dxa"/>
            <w:noWrap/>
            <w:hideMark/>
          </w:tcPr>
          <w:p w14:paraId="7EA51ABC" w14:textId="77777777" w:rsidR="0023661A" w:rsidRPr="0023661A" w:rsidRDefault="0023661A" w:rsidP="0023661A">
            <w:pPr>
              <w:jc w:val="center"/>
              <w:cnfStyle w:val="000000000000" w:firstRow="0" w:lastRow="0" w:firstColumn="0" w:lastColumn="0" w:oddVBand="0" w:evenVBand="0" w:oddHBand="0" w:evenHBand="0" w:firstRowFirstColumn="0" w:firstRowLastColumn="0" w:lastRowFirstColumn="0" w:lastRowLastColumn="0"/>
            </w:pPr>
            <w:r w:rsidRPr="0023661A">
              <w:t>-1</w:t>
            </w:r>
          </w:p>
        </w:tc>
      </w:tr>
    </w:tbl>
    <w:p w14:paraId="5721F2CD" w14:textId="257EE2BD" w:rsidR="0023661A" w:rsidRDefault="0023661A" w:rsidP="0023661A">
      <w:r>
        <w:t>After iteration 5, we stuck in a loop and states are just repeats.</w:t>
      </w:r>
    </w:p>
    <w:p w14:paraId="16BF3E67" w14:textId="0E5F57E9" w:rsidR="0071488E" w:rsidRDefault="0023661A" w:rsidP="0071488E">
      <w:r>
        <w:t xml:space="preserve">For sake of </w:t>
      </w:r>
      <w:r w:rsidR="00BA6954">
        <w:t>completeness,</w:t>
      </w:r>
      <w:r>
        <w:t xml:space="preserve"> I also added the steps that I took to reach to step 7</w:t>
      </w:r>
      <w:r w:rsidR="00BA6954">
        <w:t>:</w:t>
      </w:r>
    </w:p>
    <w:tbl>
      <w:tblPr>
        <w:tblStyle w:val="PlainTable2"/>
        <w:tblW w:w="8130" w:type="dxa"/>
        <w:jc w:val="center"/>
        <w:tblLook w:val="04A0" w:firstRow="1" w:lastRow="0" w:firstColumn="1" w:lastColumn="0" w:noHBand="0" w:noVBand="1"/>
      </w:tblPr>
      <w:tblGrid>
        <w:gridCol w:w="1759"/>
        <w:gridCol w:w="960"/>
        <w:gridCol w:w="960"/>
        <w:gridCol w:w="1829"/>
        <w:gridCol w:w="966"/>
        <w:gridCol w:w="1656"/>
      </w:tblGrid>
      <w:tr w:rsidR="00BA6954" w:rsidRPr="00BA6954" w14:paraId="40336B18" w14:textId="77777777" w:rsidTr="00BA695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391EC412"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6C54C3AC" w14:textId="77777777" w:rsidR="00BA6954" w:rsidRPr="00BA6954" w:rsidRDefault="00BA6954" w:rsidP="00BA69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z0_1: -1</w:t>
            </w:r>
          </w:p>
        </w:tc>
        <w:tc>
          <w:tcPr>
            <w:tcW w:w="960" w:type="dxa"/>
            <w:noWrap/>
            <w:hideMark/>
          </w:tcPr>
          <w:p w14:paraId="0AE39539" w14:textId="77777777" w:rsidR="00BA6954" w:rsidRPr="00BA6954" w:rsidRDefault="00BA6954" w:rsidP="00BA69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57E0695F" w14:textId="77777777" w:rsidR="00BA6954" w:rsidRPr="00BA6954" w:rsidRDefault="00BA6954" w:rsidP="00BA69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57374E28" w14:textId="77777777" w:rsidR="00BA6954" w:rsidRPr="00BA6954" w:rsidRDefault="00BA6954" w:rsidP="00BA69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7FBE3CE7" w14:textId="77777777" w:rsidR="00BA6954" w:rsidRPr="00BA6954" w:rsidRDefault="00BA6954" w:rsidP="00BA69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&lt;= -5 =&gt; z0 = -1</w:t>
            </w:r>
          </w:p>
        </w:tc>
      </w:tr>
      <w:tr w:rsidR="00BA6954" w:rsidRPr="00BA6954" w14:paraId="52333AF3"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FA05741"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154022C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z0_2: -1</w:t>
            </w:r>
          </w:p>
        </w:tc>
        <w:tc>
          <w:tcPr>
            <w:tcW w:w="960" w:type="dxa"/>
            <w:noWrap/>
            <w:hideMark/>
          </w:tcPr>
          <w:p w14:paraId="588398D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4B8B5AC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3C275D7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0</w:t>
            </w:r>
          </w:p>
        </w:tc>
        <w:tc>
          <w:tcPr>
            <w:tcW w:w="1656" w:type="dxa"/>
            <w:noWrap/>
            <w:hideMark/>
          </w:tcPr>
          <w:p w14:paraId="4D3A5748"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0 &lt;= 0 =&gt; z1 = -1</w:t>
            </w:r>
          </w:p>
        </w:tc>
      </w:tr>
      <w:tr w:rsidR="00BA6954" w:rsidRPr="00BA6954" w14:paraId="705F2FE1"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269554C"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6DF9EFFE"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z0_3: -1</w:t>
            </w:r>
          </w:p>
        </w:tc>
        <w:tc>
          <w:tcPr>
            <w:tcW w:w="960" w:type="dxa"/>
            <w:noWrap/>
            <w:hideMark/>
          </w:tcPr>
          <w:p w14:paraId="2878C3A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3BF5E81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63D62DDF"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2AAAAA9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&gt; 2 =&gt; z2 = 1</w:t>
            </w:r>
          </w:p>
        </w:tc>
      </w:tr>
      <w:tr w:rsidR="00BA6954" w:rsidRPr="00BA6954" w14:paraId="7C01778A"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EBCC07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7A2FE36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z0_4: -1</w:t>
            </w:r>
          </w:p>
        </w:tc>
        <w:tc>
          <w:tcPr>
            <w:tcW w:w="960" w:type="dxa"/>
            <w:noWrap/>
            <w:hideMark/>
          </w:tcPr>
          <w:p w14:paraId="1A33C84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4F9707F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70193CB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133BE65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&gt; 1 =&gt; z3 = 1</w:t>
            </w:r>
          </w:p>
        </w:tc>
      </w:tr>
      <w:tr w:rsidR="00BA6954" w:rsidRPr="00BA6954" w14:paraId="482C7EC6"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F53EFB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321FAEE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z0_5: 1</w:t>
            </w:r>
          </w:p>
        </w:tc>
        <w:tc>
          <w:tcPr>
            <w:tcW w:w="960" w:type="dxa"/>
            <w:noWrap/>
            <w:hideMark/>
          </w:tcPr>
          <w:p w14:paraId="0486681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33549B8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4FDEEA4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4</w:t>
            </w:r>
          </w:p>
        </w:tc>
        <w:tc>
          <w:tcPr>
            <w:tcW w:w="1656" w:type="dxa"/>
            <w:noWrap/>
            <w:hideMark/>
          </w:tcPr>
          <w:p w14:paraId="35CE58A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4 &gt; 0 =&gt; z4 = 1</w:t>
            </w:r>
          </w:p>
        </w:tc>
      </w:tr>
      <w:tr w:rsidR="00BA6954" w:rsidRPr="00BA6954" w14:paraId="0138F271"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E0845EC"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960" w:type="dxa"/>
            <w:noWrap/>
            <w:hideMark/>
          </w:tcPr>
          <w:p w14:paraId="4E6F605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z0_6: 1</w:t>
            </w:r>
          </w:p>
        </w:tc>
        <w:tc>
          <w:tcPr>
            <w:tcW w:w="960" w:type="dxa"/>
            <w:noWrap/>
            <w:hideMark/>
          </w:tcPr>
          <w:p w14:paraId="21CF381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25A72EA2"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19B4CEC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486C63A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&lt;= 0 =&gt; z5 = -1</w:t>
            </w:r>
          </w:p>
        </w:tc>
      </w:tr>
      <w:tr w:rsidR="00BA6954" w:rsidRPr="00BA6954" w14:paraId="3E026457"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00B97F91"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1)----------------</w:t>
            </w:r>
            <w:proofErr w:type="gramEnd"/>
          </w:p>
        </w:tc>
        <w:tc>
          <w:tcPr>
            <w:tcW w:w="966" w:type="dxa"/>
            <w:noWrap/>
            <w:hideMark/>
          </w:tcPr>
          <w:p w14:paraId="675F9F1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5A670A4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984B2F8"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7CD044EE"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Current z: [-1 -1 -1 -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w:t>
            </w:r>
          </w:p>
        </w:tc>
        <w:tc>
          <w:tcPr>
            <w:tcW w:w="1829" w:type="dxa"/>
            <w:noWrap/>
            <w:hideMark/>
          </w:tcPr>
          <w:p w14:paraId="5CF14AC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FCFB3D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4E33851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66C636C2"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62D2AD1B"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New z: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1829" w:type="dxa"/>
            <w:noWrap/>
            <w:hideMark/>
          </w:tcPr>
          <w:p w14:paraId="4747DCE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AF303B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47E2E70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6CA08567"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D2F9F4B"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06FEF2E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7DB8C4D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3464EFF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1F56612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4FD9ABC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7FF49407"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52AA78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306970C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z1_1: -1</w:t>
            </w:r>
          </w:p>
        </w:tc>
        <w:tc>
          <w:tcPr>
            <w:tcW w:w="960" w:type="dxa"/>
            <w:noWrap/>
            <w:hideMark/>
          </w:tcPr>
          <w:p w14:paraId="58179B5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1CAF42C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0AA1B4E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78A57E8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&gt; -5 =&gt; z0 = 1</w:t>
            </w:r>
          </w:p>
        </w:tc>
      </w:tr>
      <w:tr w:rsidR="00BA6954" w:rsidRPr="00BA6954" w14:paraId="05F360A2"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4DFC25B"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773019F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z1_2: -1</w:t>
            </w:r>
          </w:p>
        </w:tc>
        <w:tc>
          <w:tcPr>
            <w:tcW w:w="960" w:type="dxa"/>
            <w:noWrap/>
            <w:hideMark/>
          </w:tcPr>
          <w:p w14:paraId="0B60EAB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2018CA7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721B1CB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6</w:t>
            </w:r>
          </w:p>
        </w:tc>
        <w:tc>
          <w:tcPr>
            <w:tcW w:w="1656" w:type="dxa"/>
            <w:noWrap/>
            <w:hideMark/>
          </w:tcPr>
          <w:p w14:paraId="1529F6F2"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6 &gt; 0 =&gt; z1 = 1</w:t>
            </w:r>
          </w:p>
        </w:tc>
      </w:tr>
      <w:tr w:rsidR="00BA6954" w:rsidRPr="00BA6954" w14:paraId="2607FD8F"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4CEDB99"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6ECB77F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z1_3: 1</w:t>
            </w:r>
          </w:p>
        </w:tc>
        <w:tc>
          <w:tcPr>
            <w:tcW w:w="960" w:type="dxa"/>
            <w:noWrap/>
            <w:hideMark/>
          </w:tcPr>
          <w:p w14:paraId="0EC704F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041672D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6C40664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7DA109F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&lt;= 2 =&gt; z2 = -1</w:t>
            </w:r>
          </w:p>
        </w:tc>
      </w:tr>
      <w:tr w:rsidR="00BA6954" w:rsidRPr="00BA6954" w14:paraId="491E0178"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B970CAD"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0CCE056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z1_4: 1</w:t>
            </w:r>
          </w:p>
        </w:tc>
        <w:tc>
          <w:tcPr>
            <w:tcW w:w="960" w:type="dxa"/>
            <w:noWrap/>
            <w:hideMark/>
          </w:tcPr>
          <w:p w14:paraId="56B19E2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770DFDC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6ECEE9C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-17</w:t>
            </w:r>
          </w:p>
        </w:tc>
        <w:tc>
          <w:tcPr>
            <w:tcW w:w="1656" w:type="dxa"/>
            <w:noWrap/>
            <w:hideMark/>
          </w:tcPr>
          <w:p w14:paraId="12EA7F3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-17 &lt;= 1 =&gt; z3 = -1</w:t>
            </w:r>
          </w:p>
        </w:tc>
      </w:tr>
      <w:tr w:rsidR="00BA6954" w:rsidRPr="00BA6954" w14:paraId="5593F237"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F2B38CE"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582EF301"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z1_5: 1</w:t>
            </w:r>
          </w:p>
        </w:tc>
        <w:tc>
          <w:tcPr>
            <w:tcW w:w="960" w:type="dxa"/>
            <w:noWrap/>
            <w:hideMark/>
          </w:tcPr>
          <w:p w14:paraId="1C2D41B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0F3F910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14AAA6B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-4</w:t>
            </w:r>
          </w:p>
        </w:tc>
        <w:tc>
          <w:tcPr>
            <w:tcW w:w="1656" w:type="dxa"/>
            <w:noWrap/>
            <w:hideMark/>
          </w:tcPr>
          <w:p w14:paraId="71C960D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-4 &lt;= 0 =&gt; z4 = -1</w:t>
            </w:r>
          </w:p>
        </w:tc>
      </w:tr>
      <w:tr w:rsidR="00BA6954" w:rsidRPr="00BA6954" w14:paraId="4F01A9E2"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7BFFC20"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lastRenderedPageBreak/>
              <w:t>z1: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0B3830C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z1_6: -1</w:t>
            </w:r>
          </w:p>
        </w:tc>
        <w:tc>
          <w:tcPr>
            <w:tcW w:w="960" w:type="dxa"/>
            <w:noWrap/>
            <w:hideMark/>
          </w:tcPr>
          <w:p w14:paraId="05B49512"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7BC7854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3051591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3BD3FF9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&gt; 0 =&gt; z5 = 1</w:t>
            </w:r>
          </w:p>
        </w:tc>
      </w:tr>
      <w:tr w:rsidR="00BA6954" w:rsidRPr="00BA6954" w14:paraId="43F63669"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0DDF355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2)----------------</w:t>
            </w:r>
            <w:proofErr w:type="gramEnd"/>
          </w:p>
        </w:tc>
        <w:tc>
          <w:tcPr>
            <w:tcW w:w="966" w:type="dxa"/>
            <w:noWrap/>
            <w:hideMark/>
          </w:tcPr>
          <w:p w14:paraId="470F311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2CDA0B7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CDCF216"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579228BE"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Current z: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1829" w:type="dxa"/>
            <w:noWrap/>
            <w:hideMark/>
          </w:tcPr>
          <w:p w14:paraId="1D31EF9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1FC25E2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7EA2211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180A5EEF"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333FF169"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New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371D248F"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74104C8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3053C07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56C73EFC"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0E8ACEC"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593EB91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5650968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6CAAAE3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6AE9C47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2523502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1B54B295"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34C840A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01664C1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z2_1: 1</w:t>
            </w:r>
          </w:p>
        </w:tc>
        <w:tc>
          <w:tcPr>
            <w:tcW w:w="960" w:type="dxa"/>
            <w:noWrap/>
            <w:hideMark/>
          </w:tcPr>
          <w:p w14:paraId="4C8127D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11E2C3D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437F044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7AD3684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&gt; -5 =&gt; z0 = 1</w:t>
            </w:r>
          </w:p>
        </w:tc>
      </w:tr>
      <w:tr w:rsidR="00BA6954" w:rsidRPr="00BA6954" w14:paraId="2DC0183F"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B53AD90"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74361FF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z2_2: 1</w:t>
            </w:r>
          </w:p>
        </w:tc>
        <w:tc>
          <w:tcPr>
            <w:tcW w:w="960" w:type="dxa"/>
            <w:noWrap/>
            <w:hideMark/>
          </w:tcPr>
          <w:p w14:paraId="5B75187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3638E0C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3F131D3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-6</w:t>
            </w:r>
          </w:p>
        </w:tc>
        <w:tc>
          <w:tcPr>
            <w:tcW w:w="1656" w:type="dxa"/>
            <w:noWrap/>
            <w:hideMark/>
          </w:tcPr>
          <w:p w14:paraId="5B53827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-6 &lt;= 0 =&gt; z1 = -1</w:t>
            </w:r>
          </w:p>
        </w:tc>
      </w:tr>
      <w:tr w:rsidR="00BA6954" w:rsidRPr="00BA6954" w14:paraId="62084931"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3D6EF1A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643908B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z2_3: -1</w:t>
            </w:r>
          </w:p>
        </w:tc>
        <w:tc>
          <w:tcPr>
            <w:tcW w:w="960" w:type="dxa"/>
            <w:noWrap/>
            <w:hideMark/>
          </w:tcPr>
          <w:p w14:paraId="7B10B3D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4AD02B0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2F0E8E6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5C7A7C8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&gt; 2 =&gt; z2 = 1</w:t>
            </w:r>
          </w:p>
        </w:tc>
      </w:tr>
      <w:tr w:rsidR="00BA6954" w:rsidRPr="00BA6954" w14:paraId="37682737"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72ECCA31"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0115C18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z2_4: -1</w:t>
            </w:r>
          </w:p>
        </w:tc>
        <w:tc>
          <w:tcPr>
            <w:tcW w:w="960" w:type="dxa"/>
            <w:noWrap/>
            <w:hideMark/>
          </w:tcPr>
          <w:p w14:paraId="3AACFD2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1979919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67D36F4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17</w:t>
            </w:r>
          </w:p>
        </w:tc>
        <w:tc>
          <w:tcPr>
            <w:tcW w:w="1656" w:type="dxa"/>
            <w:noWrap/>
            <w:hideMark/>
          </w:tcPr>
          <w:p w14:paraId="355FCDD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17 &gt; 1 =&gt; z3 = 1</w:t>
            </w:r>
          </w:p>
        </w:tc>
      </w:tr>
      <w:tr w:rsidR="00BA6954" w:rsidRPr="00BA6954" w14:paraId="20E7107B"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31B543B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11F3C26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z2_5: -1</w:t>
            </w:r>
          </w:p>
        </w:tc>
        <w:tc>
          <w:tcPr>
            <w:tcW w:w="960" w:type="dxa"/>
            <w:noWrap/>
            <w:hideMark/>
          </w:tcPr>
          <w:p w14:paraId="4F76047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7D955C2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65FC729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4</w:t>
            </w:r>
          </w:p>
        </w:tc>
        <w:tc>
          <w:tcPr>
            <w:tcW w:w="1656" w:type="dxa"/>
            <w:noWrap/>
            <w:hideMark/>
          </w:tcPr>
          <w:p w14:paraId="20C42C6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4 &gt; 0 =&gt; z4 = 1</w:t>
            </w:r>
          </w:p>
        </w:tc>
      </w:tr>
      <w:tr w:rsidR="00BA6954" w:rsidRPr="00BA6954" w14:paraId="2152E1EB"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B6FFB99"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z2: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7214104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z2_6: 1</w:t>
            </w:r>
          </w:p>
        </w:tc>
        <w:tc>
          <w:tcPr>
            <w:tcW w:w="960" w:type="dxa"/>
            <w:noWrap/>
            <w:hideMark/>
          </w:tcPr>
          <w:p w14:paraId="06C1124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37E7780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45F4618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4B4E991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&lt;= 0 =&gt; z5 = -1</w:t>
            </w:r>
          </w:p>
        </w:tc>
      </w:tr>
      <w:tr w:rsidR="00BA6954" w:rsidRPr="00BA6954" w14:paraId="4E180459"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03B1A57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3)----------------</w:t>
            </w:r>
            <w:proofErr w:type="gramEnd"/>
          </w:p>
        </w:tc>
        <w:tc>
          <w:tcPr>
            <w:tcW w:w="966" w:type="dxa"/>
            <w:noWrap/>
            <w:hideMark/>
          </w:tcPr>
          <w:p w14:paraId="512505A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14564EC1"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3C38B25E"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0A6BBA0E"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Current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61CD57E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1DB1B77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45D94BA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0FC0D8FC"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661F926B"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New z: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1829" w:type="dxa"/>
            <w:noWrap/>
            <w:hideMark/>
          </w:tcPr>
          <w:p w14:paraId="6440FDA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C4F769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7F84410F"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60C4E5EB"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7450EAD3"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5F4D9218"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3DEA7CD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67C4CB1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03B093B8"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281FA33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41599DA8"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7CB55504"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538B62D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z3_1: 1</w:t>
            </w:r>
          </w:p>
        </w:tc>
        <w:tc>
          <w:tcPr>
            <w:tcW w:w="960" w:type="dxa"/>
            <w:noWrap/>
            <w:hideMark/>
          </w:tcPr>
          <w:p w14:paraId="255B39E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37C9396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3DACAA4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240DD2B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&gt; -5 =&gt; z0 = 1</w:t>
            </w:r>
          </w:p>
        </w:tc>
      </w:tr>
      <w:tr w:rsidR="00BA6954" w:rsidRPr="00BA6954" w14:paraId="55B8A572"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6021471"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38D707C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z3_2: -1</w:t>
            </w:r>
          </w:p>
        </w:tc>
        <w:tc>
          <w:tcPr>
            <w:tcW w:w="960" w:type="dxa"/>
            <w:noWrap/>
            <w:hideMark/>
          </w:tcPr>
          <w:p w14:paraId="2C52E14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0299DF5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64194E4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8</w:t>
            </w:r>
          </w:p>
        </w:tc>
        <w:tc>
          <w:tcPr>
            <w:tcW w:w="1656" w:type="dxa"/>
            <w:noWrap/>
            <w:hideMark/>
          </w:tcPr>
          <w:p w14:paraId="39DC5BC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8 &gt; 0 =&gt; z1 = 1</w:t>
            </w:r>
          </w:p>
        </w:tc>
      </w:tr>
      <w:tr w:rsidR="00BA6954" w:rsidRPr="00BA6954" w14:paraId="14FEB02D"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7AFF84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24D5A5C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z3_3: 1</w:t>
            </w:r>
          </w:p>
        </w:tc>
        <w:tc>
          <w:tcPr>
            <w:tcW w:w="960" w:type="dxa"/>
            <w:noWrap/>
            <w:hideMark/>
          </w:tcPr>
          <w:p w14:paraId="334563D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0812F5F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5A72983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7946322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&lt;= 2 =&gt; z2 = -1</w:t>
            </w:r>
          </w:p>
        </w:tc>
      </w:tr>
      <w:tr w:rsidR="00BA6954" w:rsidRPr="00BA6954" w14:paraId="7B142FDC"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9B97635"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2AF88A2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z3_4: 1</w:t>
            </w:r>
          </w:p>
        </w:tc>
        <w:tc>
          <w:tcPr>
            <w:tcW w:w="960" w:type="dxa"/>
            <w:noWrap/>
            <w:hideMark/>
          </w:tcPr>
          <w:p w14:paraId="1BD8A4C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613733D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1DCDE55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-17</w:t>
            </w:r>
          </w:p>
        </w:tc>
        <w:tc>
          <w:tcPr>
            <w:tcW w:w="1656" w:type="dxa"/>
            <w:noWrap/>
            <w:hideMark/>
          </w:tcPr>
          <w:p w14:paraId="7EE38FE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-17 &lt;= 1 =&gt; z3 = -1</w:t>
            </w:r>
          </w:p>
        </w:tc>
      </w:tr>
      <w:tr w:rsidR="00BA6954" w:rsidRPr="00BA6954" w14:paraId="7FE8E2D1"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07D0BD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683D5B1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z3_5: 1</w:t>
            </w:r>
          </w:p>
        </w:tc>
        <w:tc>
          <w:tcPr>
            <w:tcW w:w="960" w:type="dxa"/>
            <w:noWrap/>
            <w:hideMark/>
          </w:tcPr>
          <w:p w14:paraId="14DBEBC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53F0FF2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5F78FDB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-12</w:t>
            </w:r>
          </w:p>
        </w:tc>
        <w:tc>
          <w:tcPr>
            <w:tcW w:w="1656" w:type="dxa"/>
            <w:noWrap/>
            <w:hideMark/>
          </w:tcPr>
          <w:p w14:paraId="3FAA361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-12 &lt;= 0 =&gt; z4 = -1</w:t>
            </w:r>
          </w:p>
        </w:tc>
      </w:tr>
      <w:tr w:rsidR="00BA6954" w:rsidRPr="00BA6954" w14:paraId="4A90C3B5"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452786B"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960" w:type="dxa"/>
            <w:noWrap/>
            <w:hideMark/>
          </w:tcPr>
          <w:p w14:paraId="0AE26A8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z3_6: -1</w:t>
            </w:r>
          </w:p>
        </w:tc>
        <w:tc>
          <w:tcPr>
            <w:tcW w:w="960" w:type="dxa"/>
            <w:noWrap/>
            <w:hideMark/>
          </w:tcPr>
          <w:p w14:paraId="2B1D85B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269FEB6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6016255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-3</w:t>
            </w:r>
          </w:p>
        </w:tc>
        <w:tc>
          <w:tcPr>
            <w:tcW w:w="1656" w:type="dxa"/>
            <w:noWrap/>
            <w:hideMark/>
          </w:tcPr>
          <w:p w14:paraId="4CA3FF9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-3 &lt;= 0 =&gt; z5 = -1</w:t>
            </w:r>
          </w:p>
        </w:tc>
      </w:tr>
      <w:tr w:rsidR="00BA6954" w:rsidRPr="00BA6954" w14:paraId="0A6DC8DC"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2EB0C2A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4)----------------</w:t>
            </w:r>
            <w:proofErr w:type="gramEnd"/>
          </w:p>
        </w:tc>
        <w:tc>
          <w:tcPr>
            <w:tcW w:w="966" w:type="dxa"/>
            <w:noWrap/>
            <w:hideMark/>
          </w:tcPr>
          <w:p w14:paraId="4E2880F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02E79C8F"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667AAF1E"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30BF4829"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Current z: [ 1 -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w:t>
            </w:r>
          </w:p>
        </w:tc>
        <w:tc>
          <w:tcPr>
            <w:tcW w:w="1829" w:type="dxa"/>
            <w:noWrap/>
            <w:hideMark/>
          </w:tcPr>
          <w:p w14:paraId="35402C1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79E966A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0A15195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1C17DC73"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0B9D03CB"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New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21A739D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761F42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73E10F6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D295383"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A70E3F2"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37E58F4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7CB6AB3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06D3A36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00300C92"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4E5EFD5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02310487"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575A235"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2CDC880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z4_1: 1</w:t>
            </w:r>
          </w:p>
        </w:tc>
        <w:tc>
          <w:tcPr>
            <w:tcW w:w="960" w:type="dxa"/>
            <w:noWrap/>
            <w:hideMark/>
          </w:tcPr>
          <w:p w14:paraId="235B0D9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7724672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4A95A66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6A1D541E"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&gt; -5 =&gt; z0 = 1</w:t>
            </w:r>
          </w:p>
        </w:tc>
      </w:tr>
      <w:tr w:rsidR="00BA6954" w:rsidRPr="00BA6954" w14:paraId="63F6905B"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D876BA9"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3F3A0A3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z4_2: 1</w:t>
            </w:r>
          </w:p>
        </w:tc>
        <w:tc>
          <w:tcPr>
            <w:tcW w:w="960" w:type="dxa"/>
            <w:noWrap/>
            <w:hideMark/>
          </w:tcPr>
          <w:p w14:paraId="30A6A5F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0439C13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36B6DFBB"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2</w:t>
            </w:r>
          </w:p>
        </w:tc>
        <w:tc>
          <w:tcPr>
            <w:tcW w:w="1656" w:type="dxa"/>
            <w:noWrap/>
            <w:hideMark/>
          </w:tcPr>
          <w:p w14:paraId="20B1E6F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2 &gt; 0 =&gt; z1 = 1</w:t>
            </w:r>
          </w:p>
        </w:tc>
      </w:tr>
      <w:tr w:rsidR="00BA6954" w:rsidRPr="00BA6954" w14:paraId="3A69B7A0"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50CF237"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5CB4E4D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z4_3: -1</w:t>
            </w:r>
          </w:p>
        </w:tc>
        <w:tc>
          <w:tcPr>
            <w:tcW w:w="960" w:type="dxa"/>
            <w:noWrap/>
            <w:hideMark/>
          </w:tcPr>
          <w:p w14:paraId="22BB390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0386F11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6ADB163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71F0B55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&gt; 2 =&gt; z2 = 1</w:t>
            </w:r>
          </w:p>
        </w:tc>
      </w:tr>
      <w:tr w:rsidR="00BA6954" w:rsidRPr="00BA6954" w14:paraId="441E6519"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4B65A0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62A9984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z4_4: -1</w:t>
            </w:r>
          </w:p>
        </w:tc>
        <w:tc>
          <w:tcPr>
            <w:tcW w:w="960" w:type="dxa"/>
            <w:noWrap/>
            <w:hideMark/>
          </w:tcPr>
          <w:p w14:paraId="1F431FA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6D211C6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2A4CA9F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5A2121E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&gt; 1 =&gt; z3 = 1</w:t>
            </w:r>
          </w:p>
        </w:tc>
      </w:tr>
      <w:tr w:rsidR="00BA6954" w:rsidRPr="00BA6954" w14:paraId="01AB7265"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D19432D"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2D33000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z4_5: -1</w:t>
            </w:r>
          </w:p>
        </w:tc>
        <w:tc>
          <w:tcPr>
            <w:tcW w:w="960" w:type="dxa"/>
            <w:noWrap/>
            <w:hideMark/>
          </w:tcPr>
          <w:p w14:paraId="1895990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3E1BDAF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4DABE52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16</w:t>
            </w:r>
          </w:p>
        </w:tc>
        <w:tc>
          <w:tcPr>
            <w:tcW w:w="1656" w:type="dxa"/>
            <w:noWrap/>
            <w:hideMark/>
          </w:tcPr>
          <w:p w14:paraId="56832EE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16 &gt; 0 =&gt; z4 = 1</w:t>
            </w:r>
          </w:p>
        </w:tc>
      </w:tr>
      <w:tr w:rsidR="00BA6954" w:rsidRPr="00BA6954" w14:paraId="4A12D02A"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95046B0"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z4: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07B4980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z4_6: -1</w:t>
            </w:r>
          </w:p>
        </w:tc>
        <w:tc>
          <w:tcPr>
            <w:tcW w:w="960" w:type="dxa"/>
            <w:noWrap/>
            <w:hideMark/>
          </w:tcPr>
          <w:p w14:paraId="3639C12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60B2CE6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46A42C5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2345DBE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&lt;= 0 =&gt; z5 = -1</w:t>
            </w:r>
          </w:p>
        </w:tc>
      </w:tr>
      <w:tr w:rsidR="00BA6954" w:rsidRPr="00BA6954" w14:paraId="5BD940F1"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4EC8B685"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5)----------------</w:t>
            </w:r>
            <w:proofErr w:type="gramEnd"/>
          </w:p>
        </w:tc>
        <w:tc>
          <w:tcPr>
            <w:tcW w:w="966" w:type="dxa"/>
            <w:noWrap/>
            <w:hideMark/>
          </w:tcPr>
          <w:p w14:paraId="050EEF4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28FF0E6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1EA7E650"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389D331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Current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01BEF06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15184AA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5FF394F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32C375C2"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2A3B3F37"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New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3DF4E4A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76F4423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139E162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52944413"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F896CCB"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261F6F0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1EF2493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4FF074C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56BC413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0F1FD0A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288D68B"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D046997"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4D5393C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z5_1: 1</w:t>
            </w:r>
          </w:p>
        </w:tc>
        <w:tc>
          <w:tcPr>
            <w:tcW w:w="960" w:type="dxa"/>
            <w:noWrap/>
            <w:hideMark/>
          </w:tcPr>
          <w:p w14:paraId="1A5935E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6B75950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18E299D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4834896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&gt; -5 =&gt; z0 = 1</w:t>
            </w:r>
          </w:p>
        </w:tc>
      </w:tr>
      <w:tr w:rsidR="00BA6954" w:rsidRPr="00BA6954" w14:paraId="2A6DF504"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769B51F5"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3FA41E7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z5_2: 1</w:t>
            </w:r>
          </w:p>
        </w:tc>
        <w:tc>
          <w:tcPr>
            <w:tcW w:w="960" w:type="dxa"/>
            <w:noWrap/>
            <w:hideMark/>
          </w:tcPr>
          <w:p w14:paraId="1630810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5DD301A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02F30CC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8</w:t>
            </w:r>
          </w:p>
        </w:tc>
        <w:tc>
          <w:tcPr>
            <w:tcW w:w="1656" w:type="dxa"/>
            <w:noWrap/>
            <w:hideMark/>
          </w:tcPr>
          <w:p w14:paraId="413F09F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8 &gt; 0 =&gt; z1 = 1</w:t>
            </w:r>
          </w:p>
        </w:tc>
      </w:tr>
      <w:tr w:rsidR="00BA6954" w:rsidRPr="00BA6954" w14:paraId="2DD8A356"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575D725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36F8764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z5_3: 1</w:t>
            </w:r>
          </w:p>
        </w:tc>
        <w:tc>
          <w:tcPr>
            <w:tcW w:w="960" w:type="dxa"/>
            <w:noWrap/>
            <w:hideMark/>
          </w:tcPr>
          <w:p w14:paraId="74DE799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15EBF3C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17F48D7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-15</w:t>
            </w:r>
          </w:p>
        </w:tc>
        <w:tc>
          <w:tcPr>
            <w:tcW w:w="1656" w:type="dxa"/>
            <w:noWrap/>
            <w:hideMark/>
          </w:tcPr>
          <w:p w14:paraId="1BE4A69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-15 &lt;= 2 =&gt; z2 = -1</w:t>
            </w:r>
          </w:p>
        </w:tc>
      </w:tr>
      <w:tr w:rsidR="00BA6954" w:rsidRPr="00BA6954" w14:paraId="29E076FE"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AFEECF6"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50D5879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z5_4: 1</w:t>
            </w:r>
          </w:p>
        </w:tc>
        <w:tc>
          <w:tcPr>
            <w:tcW w:w="960" w:type="dxa"/>
            <w:noWrap/>
            <w:hideMark/>
          </w:tcPr>
          <w:p w14:paraId="2ABF66D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0BD8849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0C6484A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0742D48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&lt;= 1 =&gt; z3 = -1</w:t>
            </w:r>
          </w:p>
        </w:tc>
      </w:tr>
      <w:tr w:rsidR="00BA6954" w:rsidRPr="00BA6954" w14:paraId="58E85D5D"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2341C55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2D3C76FE"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z5_5: 1</w:t>
            </w:r>
          </w:p>
        </w:tc>
        <w:tc>
          <w:tcPr>
            <w:tcW w:w="960" w:type="dxa"/>
            <w:noWrap/>
            <w:hideMark/>
          </w:tcPr>
          <w:p w14:paraId="03ADC6B1"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3CAC34A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356D38B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-4</w:t>
            </w:r>
          </w:p>
        </w:tc>
        <w:tc>
          <w:tcPr>
            <w:tcW w:w="1656" w:type="dxa"/>
            <w:noWrap/>
            <w:hideMark/>
          </w:tcPr>
          <w:p w14:paraId="3A25D851"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-4 &lt;= 0 =&gt; z4 = -1</w:t>
            </w:r>
          </w:p>
        </w:tc>
      </w:tr>
      <w:tr w:rsidR="00BA6954" w:rsidRPr="00BA6954" w14:paraId="5EA94D83"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65528CA1"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lastRenderedPageBreak/>
              <w:t xml:space="preserve">z5: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2AE9E025"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z5_6: -1</w:t>
            </w:r>
          </w:p>
        </w:tc>
        <w:tc>
          <w:tcPr>
            <w:tcW w:w="960" w:type="dxa"/>
            <w:noWrap/>
            <w:hideMark/>
          </w:tcPr>
          <w:p w14:paraId="6948B53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255E088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237915C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77464A9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&lt;= 0 =&gt; z5 = -1</w:t>
            </w:r>
          </w:p>
        </w:tc>
      </w:tr>
      <w:tr w:rsidR="00BA6954" w:rsidRPr="00BA6954" w14:paraId="7EEFCE2B"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200F8AC3"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6)----------------</w:t>
            </w:r>
            <w:proofErr w:type="gramEnd"/>
          </w:p>
        </w:tc>
        <w:tc>
          <w:tcPr>
            <w:tcW w:w="966" w:type="dxa"/>
            <w:noWrap/>
            <w:hideMark/>
          </w:tcPr>
          <w:p w14:paraId="0F4B0B1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4CF570A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4DAD9D8F"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50C55276"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Current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3CF9690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473F54E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63A8616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CB10003"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18825B6E"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New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5BFA54B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D8FD9F3"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02A91C58"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0F3FB5E1"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D5A34BB" w14:textId="77777777" w:rsidR="00BA6954" w:rsidRPr="00BA6954" w:rsidRDefault="00BA6954" w:rsidP="00BA6954">
            <w:pPr>
              <w:jc w:val="center"/>
              <w:rPr>
                <w:rFonts w:ascii="Times New Roman" w:eastAsia="Times New Roman" w:hAnsi="Times New Roman" w:cs="Times New Roman"/>
                <w:color w:val="auto"/>
                <w:sz w:val="18"/>
                <w:szCs w:val="18"/>
                <w:lang w:eastAsia="en-US"/>
              </w:rPr>
            </w:pPr>
          </w:p>
        </w:tc>
        <w:tc>
          <w:tcPr>
            <w:tcW w:w="960" w:type="dxa"/>
            <w:noWrap/>
            <w:hideMark/>
          </w:tcPr>
          <w:p w14:paraId="28A5B8E9"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78B3875A"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29" w:type="dxa"/>
            <w:noWrap/>
            <w:hideMark/>
          </w:tcPr>
          <w:p w14:paraId="1A5C773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6" w:type="dxa"/>
            <w:noWrap/>
            <w:hideMark/>
          </w:tcPr>
          <w:p w14:paraId="6855511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2C13D0D8"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7D0A3205"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A313030"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6C1264C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z6_1: 1</w:t>
            </w:r>
          </w:p>
        </w:tc>
        <w:tc>
          <w:tcPr>
            <w:tcW w:w="960" w:type="dxa"/>
            <w:noWrap/>
            <w:hideMark/>
          </w:tcPr>
          <w:p w14:paraId="18B1CB44"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b1: -5</w:t>
            </w:r>
          </w:p>
        </w:tc>
        <w:tc>
          <w:tcPr>
            <w:tcW w:w="1829" w:type="dxa"/>
            <w:noWrap/>
            <w:hideMark/>
          </w:tcPr>
          <w:p w14:paraId="77CFAB91"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w1: [ </w:t>
            </w:r>
            <w:proofErr w:type="gramStart"/>
            <w:r w:rsidRPr="00BA6954">
              <w:rPr>
                <w:rFonts w:ascii="Calibri" w:eastAsia="Times New Roman" w:hAnsi="Calibri" w:cs="Calibri"/>
                <w:color w:val="000000"/>
                <w:sz w:val="18"/>
                <w:szCs w:val="18"/>
                <w:lang w:eastAsia="en-US"/>
              </w:rPr>
              <w:t>0  1</w:t>
            </w:r>
            <w:proofErr w:type="gramEnd"/>
            <w:r w:rsidRPr="00BA6954">
              <w:rPr>
                <w:rFonts w:ascii="Calibri" w:eastAsia="Times New Roman" w:hAnsi="Calibri" w:cs="Calibri"/>
                <w:color w:val="000000"/>
                <w:sz w:val="18"/>
                <w:szCs w:val="18"/>
                <w:lang w:eastAsia="en-US"/>
              </w:rPr>
              <w:t xml:space="preserve">  0  0 -4 -2]</w:t>
            </w:r>
          </w:p>
        </w:tc>
        <w:tc>
          <w:tcPr>
            <w:tcW w:w="966" w:type="dxa"/>
            <w:noWrap/>
            <w:hideMark/>
          </w:tcPr>
          <w:p w14:paraId="74F5DEE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7</w:t>
            </w:r>
          </w:p>
        </w:tc>
        <w:tc>
          <w:tcPr>
            <w:tcW w:w="1656" w:type="dxa"/>
            <w:noWrap/>
            <w:hideMark/>
          </w:tcPr>
          <w:p w14:paraId="1774F5E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7 &gt; -5 =&gt; z0 = 1</w:t>
            </w:r>
          </w:p>
        </w:tc>
      </w:tr>
      <w:tr w:rsidR="00BA6954" w:rsidRPr="00BA6954" w14:paraId="05EDE786"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0B2DF63C"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7D4C1E8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z6_2: 1</w:t>
            </w:r>
          </w:p>
        </w:tc>
        <w:tc>
          <w:tcPr>
            <w:tcW w:w="960" w:type="dxa"/>
            <w:noWrap/>
            <w:hideMark/>
          </w:tcPr>
          <w:p w14:paraId="6C3D27B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b2: 0</w:t>
            </w:r>
          </w:p>
        </w:tc>
        <w:tc>
          <w:tcPr>
            <w:tcW w:w="1829" w:type="dxa"/>
            <w:noWrap/>
            <w:hideMark/>
          </w:tcPr>
          <w:p w14:paraId="01299AA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w2: [ </w:t>
            </w:r>
            <w:proofErr w:type="gramStart"/>
            <w:r w:rsidRPr="00BA6954">
              <w:rPr>
                <w:rFonts w:ascii="Calibri" w:eastAsia="Times New Roman" w:hAnsi="Calibri" w:cs="Calibri"/>
                <w:color w:val="000000"/>
                <w:sz w:val="18"/>
                <w:szCs w:val="18"/>
                <w:lang w:eastAsia="en-US"/>
              </w:rPr>
              <w:t>1  0</w:t>
            </w:r>
            <w:proofErr w:type="gramEnd"/>
            <w:r w:rsidRPr="00BA6954">
              <w:rPr>
                <w:rFonts w:ascii="Calibri" w:eastAsia="Times New Roman" w:hAnsi="Calibri" w:cs="Calibri"/>
                <w:color w:val="000000"/>
                <w:sz w:val="18"/>
                <w:szCs w:val="18"/>
                <w:lang w:eastAsia="en-US"/>
              </w:rPr>
              <w:t xml:space="preserve"> -4  3  4 -4]</w:t>
            </w:r>
          </w:p>
        </w:tc>
        <w:tc>
          <w:tcPr>
            <w:tcW w:w="966" w:type="dxa"/>
            <w:noWrap/>
            <w:hideMark/>
          </w:tcPr>
          <w:p w14:paraId="341FE12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2</w:t>
            </w:r>
          </w:p>
        </w:tc>
        <w:tc>
          <w:tcPr>
            <w:tcW w:w="1656" w:type="dxa"/>
            <w:noWrap/>
            <w:hideMark/>
          </w:tcPr>
          <w:p w14:paraId="460D43C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2 &gt; 0 =&gt; z1 = 1</w:t>
            </w:r>
          </w:p>
        </w:tc>
      </w:tr>
      <w:tr w:rsidR="00BA6954" w:rsidRPr="00BA6954" w14:paraId="44808384"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2D7C0B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7A091FC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z6_3: -1</w:t>
            </w:r>
          </w:p>
        </w:tc>
        <w:tc>
          <w:tcPr>
            <w:tcW w:w="960" w:type="dxa"/>
            <w:noWrap/>
            <w:hideMark/>
          </w:tcPr>
          <w:p w14:paraId="4B159D7D"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b3: 2</w:t>
            </w:r>
          </w:p>
        </w:tc>
        <w:tc>
          <w:tcPr>
            <w:tcW w:w="1829" w:type="dxa"/>
            <w:noWrap/>
            <w:hideMark/>
          </w:tcPr>
          <w:p w14:paraId="1747B03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w3: [ 0 -</w:t>
            </w:r>
            <w:proofErr w:type="gramStart"/>
            <w:r w:rsidRPr="00BA6954">
              <w:rPr>
                <w:rFonts w:ascii="Calibri" w:eastAsia="Times New Roman" w:hAnsi="Calibri" w:cs="Calibri"/>
                <w:color w:val="000000"/>
                <w:sz w:val="18"/>
                <w:szCs w:val="18"/>
                <w:lang w:eastAsia="en-US"/>
              </w:rPr>
              <w:t>4  0</w:t>
            </w:r>
            <w:proofErr w:type="gramEnd"/>
            <w:r w:rsidRPr="00BA6954">
              <w:rPr>
                <w:rFonts w:ascii="Calibri" w:eastAsia="Times New Roman" w:hAnsi="Calibri" w:cs="Calibri"/>
                <w:color w:val="000000"/>
                <w:sz w:val="18"/>
                <w:szCs w:val="18"/>
                <w:lang w:eastAsia="en-US"/>
              </w:rPr>
              <w:t xml:space="preserve"> -7 -6 -2]</w:t>
            </w:r>
          </w:p>
        </w:tc>
        <w:tc>
          <w:tcPr>
            <w:tcW w:w="966" w:type="dxa"/>
            <w:noWrap/>
            <w:hideMark/>
          </w:tcPr>
          <w:p w14:paraId="3440AFE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30A852E2"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&gt; 2 =&gt; z2 = 1</w:t>
            </w:r>
          </w:p>
        </w:tc>
      </w:tr>
      <w:tr w:rsidR="00BA6954" w:rsidRPr="00BA6954" w14:paraId="5A5D648F"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11422983"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323F2FCD"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z6_4: -1</w:t>
            </w:r>
          </w:p>
        </w:tc>
        <w:tc>
          <w:tcPr>
            <w:tcW w:w="960" w:type="dxa"/>
            <w:noWrap/>
            <w:hideMark/>
          </w:tcPr>
          <w:p w14:paraId="3D19A191"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b4: 1</w:t>
            </w:r>
          </w:p>
        </w:tc>
        <w:tc>
          <w:tcPr>
            <w:tcW w:w="1829" w:type="dxa"/>
            <w:noWrap/>
            <w:hideMark/>
          </w:tcPr>
          <w:p w14:paraId="1B580634"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w4: [ </w:t>
            </w:r>
            <w:proofErr w:type="gramStart"/>
            <w:r w:rsidRPr="00BA6954">
              <w:rPr>
                <w:rFonts w:ascii="Calibri" w:eastAsia="Times New Roman" w:hAnsi="Calibri" w:cs="Calibri"/>
                <w:color w:val="000000"/>
                <w:sz w:val="18"/>
                <w:szCs w:val="18"/>
                <w:lang w:eastAsia="en-US"/>
              </w:rPr>
              <w:t>0  3</w:t>
            </w:r>
            <w:proofErr w:type="gramEnd"/>
            <w:r w:rsidRPr="00BA6954">
              <w:rPr>
                <w:rFonts w:ascii="Calibri" w:eastAsia="Times New Roman" w:hAnsi="Calibri" w:cs="Calibri"/>
                <w:color w:val="000000"/>
                <w:sz w:val="18"/>
                <w:szCs w:val="18"/>
                <w:lang w:eastAsia="en-US"/>
              </w:rPr>
              <w:t xml:space="preserve"> -7  0 -4  3]</w:t>
            </w:r>
          </w:p>
        </w:tc>
        <w:tc>
          <w:tcPr>
            <w:tcW w:w="966" w:type="dxa"/>
            <w:noWrap/>
            <w:hideMark/>
          </w:tcPr>
          <w:p w14:paraId="1AF2BA28"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11</w:t>
            </w:r>
          </w:p>
        </w:tc>
        <w:tc>
          <w:tcPr>
            <w:tcW w:w="1656" w:type="dxa"/>
            <w:noWrap/>
            <w:hideMark/>
          </w:tcPr>
          <w:p w14:paraId="6CDC4C06"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11 &gt; 1 =&gt; z3 = 1</w:t>
            </w:r>
          </w:p>
        </w:tc>
      </w:tr>
      <w:tr w:rsidR="00BA6954" w:rsidRPr="00BA6954" w14:paraId="4A8E0634"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4BE7AED2"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122A8536"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z6_5: -1</w:t>
            </w:r>
          </w:p>
        </w:tc>
        <w:tc>
          <w:tcPr>
            <w:tcW w:w="960" w:type="dxa"/>
            <w:noWrap/>
            <w:hideMark/>
          </w:tcPr>
          <w:p w14:paraId="044510B5"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b5: 0</w:t>
            </w:r>
          </w:p>
        </w:tc>
        <w:tc>
          <w:tcPr>
            <w:tcW w:w="1829" w:type="dxa"/>
            <w:noWrap/>
            <w:hideMark/>
          </w:tcPr>
          <w:p w14:paraId="689EAA0C"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w5: [-</w:t>
            </w:r>
            <w:proofErr w:type="gramStart"/>
            <w:r w:rsidRPr="00BA6954">
              <w:rPr>
                <w:rFonts w:ascii="Calibri" w:eastAsia="Times New Roman" w:hAnsi="Calibri" w:cs="Calibri"/>
                <w:color w:val="000000"/>
                <w:sz w:val="18"/>
                <w:szCs w:val="18"/>
                <w:lang w:eastAsia="en-US"/>
              </w:rPr>
              <w:t>4  4</w:t>
            </w:r>
            <w:proofErr w:type="gramEnd"/>
            <w:r w:rsidRPr="00BA6954">
              <w:rPr>
                <w:rFonts w:ascii="Calibri" w:eastAsia="Times New Roman" w:hAnsi="Calibri" w:cs="Calibri"/>
                <w:color w:val="000000"/>
                <w:sz w:val="18"/>
                <w:szCs w:val="18"/>
                <w:lang w:eastAsia="en-US"/>
              </w:rPr>
              <w:t xml:space="preserve"> -6 -4  0 -6]</w:t>
            </w:r>
          </w:p>
        </w:tc>
        <w:tc>
          <w:tcPr>
            <w:tcW w:w="966" w:type="dxa"/>
            <w:noWrap/>
            <w:hideMark/>
          </w:tcPr>
          <w:p w14:paraId="29EE7457"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16</w:t>
            </w:r>
          </w:p>
        </w:tc>
        <w:tc>
          <w:tcPr>
            <w:tcW w:w="1656" w:type="dxa"/>
            <w:noWrap/>
            <w:hideMark/>
          </w:tcPr>
          <w:p w14:paraId="3BF1E940"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16 &gt; 0 =&gt; z4 = 1</w:t>
            </w:r>
          </w:p>
        </w:tc>
      </w:tr>
      <w:tr w:rsidR="00BA6954" w:rsidRPr="00BA6954" w14:paraId="61EDE298"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59" w:type="dxa"/>
            <w:noWrap/>
            <w:hideMark/>
          </w:tcPr>
          <w:p w14:paraId="4590DD72"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z6: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960" w:type="dxa"/>
            <w:noWrap/>
            <w:hideMark/>
          </w:tcPr>
          <w:p w14:paraId="618C2F1C"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z6_6: -1</w:t>
            </w:r>
          </w:p>
        </w:tc>
        <w:tc>
          <w:tcPr>
            <w:tcW w:w="960" w:type="dxa"/>
            <w:noWrap/>
            <w:hideMark/>
          </w:tcPr>
          <w:p w14:paraId="59F8371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b6: 0</w:t>
            </w:r>
          </w:p>
        </w:tc>
        <w:tc>
          <w:tcPr>
            <w:tcW w:w="1829" w:type="dxa"/>
            <w:noWrap/>
            <w:hideMark/>
          </w:tcPr>
          <w:p w14:paraId="22653E40"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w6: [-2 -4 -</w:t>
            </w:r>
            <w:proofErr w:type="gramStart"/>
            <w:r w:rsidRPr="00BA6954">
              <w:rPr>
                <w:rFonts w:ascii="Calibri" w:eastAsia="Times New Roman" w:hAnsi="Calibri" w:cs="Calibri"/>
                <w:color w:val="000000"/>
                <w:sz w:val="18"/>
                <w:szCs w:val="18"/>
                <w:lang w:eastAsia="en-US"/>
              </w:rPr>
              <w:t>2  3</w:t>
            </w:r>
            <w:proofErr w:type="gramEnd"/>
            <w:r w:rsidRPr="00BA6954">
              <w:rPr>
                <w:rFonts w:ascii="Calibri" w:eastAsia="Times New Roman" w:hAnsi="Calibri" w:cs="Calibri"/>
                <w:color w:val="000000"/>
                <w:sz w:val="18"/>
                <w:szCs w:val="18"/>
                <w:lang w:eastAsia="en-US"/>
              </w:rPr>
              <w:t xml:space="preserve"> -6  0]</w:t>
            </w:r>
          </w:p>
        </w:tc>
        <w:tc>
          <w:tcPr>
            <w:tcW w:w="966" w:type="dxa"/>
            <w:noWrap/>
            <w:hideMark/>
          </w:tcPr>
          <w:p w14:paraId="2111E422"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Sigma: -1</w:t>
            </w:r>
          </w:p>
        </w:tc>
        <w:tc>
          <w:tcPr>
            <w:tcW w:w="1656" w:type="dxa"/>
            <w:noWrap/>
            <w:hideMark/>
          </w:tcPr>
          <w:p w14:paraId="4669BFBF"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-1 &lt;= 0 =&gt; z5 = -1</w:t>
            </w:r>
          </w:p>
        </w:tc>
      </w:tr>
      <w:tr w:rsidR="00BA6954" w:rsidRPr="00BA6954" w14:paraId="0ECDB229"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5508" w:type="dxa"/>
            <w:gridSpan w:val="4"/>
            <w:noWrap/>
            <w:hideMark/>
          </w:tcPr>
          <w:p w14:paraId="7E1AC3BF"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w:t>
            </w:r>
            <w:proofErr w:type="spellStart"/>
            <w:r w:rsidRPr="00BA6954">
              <w:rPr>
                <w:rFonts w:ascii="Calibri" w:eastAsia="Times New Roman" w:hAnsi="Calibri" w:cs="Calibri"/>
                <w:color w:val="000000"/>
                <w:sz w:val="18"/>
                <w:szCs w:val="18"/>
                <w:lang w:eastAsia="en-US"/>
              </w:rPr>
              <w:t>iter</w:t>
            </w:r>
            <w:proofErr w:type="spellEnd"/>
            <w:r w:rsidRPr="00BA6954">
              <w:rPr>
                <w:rFonts w:ascii="Calibri" w:eastAsia="Times New Roman" w:hAnsi="Calibri" w:cs="Calibri"/>
                <w:color w:val="000000"/>
                <w:sz w:val="18"/>
                <w:szCs w:val="18"/>
                <w:lang w:eastAsia="en-US"/>
              </w:rPr>
              <w:t xml:space="preserve"> </w:t>
            </w:r>
            <w:proofErr w:type="gramStart"/>
            <w:r w:rsidRPr="00BA6954">
              <w:rPr>
                <w:rFonts w:ascii="Calibri" w:eastAsia="Times New Roman" w:hAnsi="Calibri" w:cs="Calibri"/>
                <w:color w:val="000000"/>
                <w:sz w:val="18"/>
                <w:szCs w:val="18"/>
                <w:lang w:eastAsia="en-US"/>
              </w:rPr>
              <w:t>7)----------------</w:t>
            </w:r>
            <w:proofErr w:type="gramEnd"/>
          </w:p>
        </w:tc>
        <w:tc>
          <w:tcPr>
            <w:tcW w:w="966" w:type="dxa"/>
            <w:noWrap/>
            <w:hideMark/>
          </w:tcPr>
          <w:p w14:paraId="63D4711E"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656" w:type="dxa"/>
            <w:noWrap/>
            <w:hideMark/>
          </w:tcPr>
          <w:p w14:paraId="68047A1E"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2427B1B8" w14:textId="77777777" w:rsidTr="00BA695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04387988"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Current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059B1773"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29DF3D5E"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74420787" w14:textId="77777777" w:rsidR="00BA6954" w:rsidRPr="00BA6954" w:rsidRDefault="00BA6954" w:rsidP="00BA69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BA6954" w:rsidRPr="00BA6954" w14:paraId="52C3FC55" w14:textId="77777777" w:rsidTr="00BA6954">
        <w:trPr>
          <w:trHeight w:val="288"/>
          <w:jc w:val="center"/>
        </w:trPr>
        <w:tc>
          <w:tcPr>
            <w:cnfStyle w:val="001000000000" w:firstRow="0" w:lastRow="0" w:firstColumn="1" w:lastColumn="0" w:oddVBand="0" w:evenVBand="0" w:oddHBand="0" w:evenHBand="0" w:firstRowFirstColumn="0" w:firstRowLastColumn="0" w:lastRowFirstColumn="0" w:lastRowLastColumn="0"/>
            <w:tcW w:w="3679" w:type="dxa"/>
            <w:gridSpan w:val="3"/>
            <w:noWrap/>
            <w:hideMark/>
          </w:tcPr>
          <w:p w14:paraId="21D99412" w14:textId="77777777" w:rsidR="00BA6954" w:rsidRPr="00BA6954" w:rsidRDefault="00BA6954" w:rsidP="00BA6954">
            <w:pPr>
              <w:jc w:val="center"/>
              <w:rPr>
                <w:rFonts w:ascii="Calibri" w:eastAsia="Times New Roman" w:hAnsi="Calibri" w:cs="Calibri"/>
                <w:color w:val="000000"/>
                <w:sz w:val="18"/>
                <w:szCs w:val="18"/>
                <w:lang w:eastAsia="en-US"/>
              </w:rPr>
            </w:pPr>
            <w:r w:rsidRPr="00BA6954">
              <w:rPr>
                <w:rFonts w:ascii="Calibri" w:eastAsia="Times New Roman" w:hAnsi="Calibri" w:cs="Calibri"/>
                <w:color w:val="000000"/>
                <w:sz w:val="18"/>
                <w:szCs w:val="18"/>
                <w:lang w:eastAsia="en-US"/>
              </w:rPr>
              <w:t xml:space="preserve">New z: [ </w:t>
            </w:r>
            <w:proofErr w:type="gramStart"/>
            <w:r w:rsidRPr="00BA6954">
              <w:rPr>
                <w:rFonts w:ascii="Calibri" w:eastAsia="Times New Roman" w:hAnsi="Calibri" w:cs="Calibri"/>
                <w:color w:val="000000"/>
                <w:sz w:val="18"/>
                <w:szCs w:val="18"/>
                <w:lang w:eastAsia="en-US"/>
              </w:rPr>
              <w:t>1  1</w:t>
            </w:r>
            <w:proofErr w:type="gramEnd"/>
            <w:r w:rsidRPr="00BA6954">
              <w:rPr>
                <w:rFonts w:ascii="Calibri" w:eastAsia="Times New Roman" w:hAnsi="Calibri" w:cs="Calibri"/>
                <w:color w:val="000000"/>
                <w:sz w:val="18"/>
                <w:szCs w:val="18"/>
                <w:lang w:eastAsia="en-US"/>
              </w:rPr>
              <w:t xml:space="preserve">  1  1  1 -1]</w:t>
            </w:r>
          </w:p>
        </w:tc>
        <w:tc>
          <w:tcPr>
            <w:tcW w:w="1829" w:type="dxa"/>
            <w:noWrap/>
            <w:hideMark/>
          </w:tcPr>
          <w:p w14:paraId="3312412B"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966" w:type="dxa"/>
            <w:noWrap/>
            <w:hideMark/>
          </w:tcPr>
          <w:p w14:paraId="5E5AE529"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656" w:type="dxa"/>
            <w:noWrap/>
            <w:hideMark/>
          </w:tcPr>
          <w:p w14:paraId="60164E3A" w14:textId="77777777" w:rsidR="00BA6954" w:rsidRPr="00BA6954" w:rsidRDefault="00BA6954" w:rsidP="00BA69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bl>
    <w:p w14:paraId="1A4786F9" w14:textId="77777777" w:rsidR="00BA6954" w:rsidRPr="0071488E" w:rsidRDefault="00BA6954" w:rsidP="0071488E"/>
    <w:p w14:paraId="69EA14C8" w14:textId="46E90B64" w:rsidR="0071488E" w:rsidRPr="00F46FB3" w:rsidRDefault="007B4EC9" w:rsidP="007B4EC9">
      <w:pPr>
        <w:pStyle w:val="Heading3"/>
        <w:numPr>
          <w:ilvl w:val="0"/>
          <w:numId w:val="24"/>
        </w:numPr>
        <w:rPr>
          <w:rFonts w:asciiTheme="minorHAnsi" w:eastAsiaTheme="minorHAnsi" w:hAnsiTheme="minorHAnsi"/>
          <w:b w:val="0"/>
          <w:color w:val="5F5F5F" w:themeColor="text2" w:themeTint="BF"/>
        </w:rPr>
      </w:pPr>
      <w:bookmarkStart w:id="1" w:name="_Toc120567354"/>
      <w:r>
        <w:t>Calculate a Hopfield weight matrix for the following two inputs:</w:t>
      </w:r>
      <w:bookmarkEnd w:id="1"/>
    </w:p>
    <w:p w14:paraId="2F4FBB25" w14:textId="6E915037" w:rsidR="007B4EC9" w:rsidRPr="00F46FB3" w:rsidRDefault="007B4EC9" w:rsidP="007B4EC9">
      <w:pPr>
        <w:jc w:val="center"/>
      </w:pPr>
      <w:r w:rsidRPr="00F46FB3">
        <w:rPr>
          <w:rFonts w:ascii="Cambria Math" w:hAnsi="Cambria Math" w:cs="Cambria Math"/>
        </w:rPr>
        <w:t>𝑥</w:t>
      </w:r>
      <w:r w:rsidRPr="00F46FB3">
        <w:t>1= (</w:t>
      </w:r>
      <w:proofErr w:type="gramStart"/>
      <w:r w:rsidRPr="00F46FB3">
        <w:t>1,</w:t>
      </w:r>
      <w:r w:rsidRPr="00F46FB3">
        <w:rPr>
          <w:rFonts w:hint="eastAsia"/>
        </w:rPr>
        <w:t>−</w:t>
      </w:r>
      <w:proofErr w:type="gramEnd"/>
      <w:r w:rsidRPr="00F46FB3">
        <w:t>1,1,</w:t>
      </w:r>
      <w:r w:rsidRPr="00F46FB3">
        <w:rPr>
          <w:rFonts w:hint="eastAsia"/>
        </w:rPr>
        <w:t>−</w:t>
      </w:r>
      <w:r w:rsidRPr="00F46FB3">
        <w:t>1,1,1)</w:t>
      </w:r>
    </w:p>
    <w:p w14:paraId="7566C9DA" w14:textId="57BF49E9" w:rsidR="007B4EC9" w:rsidRPr="00F46FB3" w:rsidRDefault="007B4EC9" w:rsidP="007B4EC9">
      <w:pPr>
        <w:jc w:val="center"/>
      </w:pPr>
      <w:r w:rsidRPr="00F46FB3">
        <w:rPr>
          <w:rFonts w:ascii="Cambria Math" w:hAnsi="Cambria Math" w:cs="Cambria Math"/>
        </w:rPr>
        <w:t>𝑥</w:t>
      </w:r>
      <w:r w:rsidRPr="00F46FB3">
        <w:t>2= (1,1,</w:t>
      </w:r>
      <w:proofErr w:type="gramStart"/>
      <w:r w:rsidRPr="00F46FB3">
        <w:t>1,</w:t>
      </w:r>
      <w:r w:rsidRPr="00F46FB3">
        <w:rPr>
          <w:rFonts w:hint="eastAsia"/>
        </w:rPr>
        <w:t>−</w:t>
      </w:r>
      <w:proofErr w:type="gramEnd"/>
      <w:r w:rsidRPr="00F46FB3">
        <w:t>1,</w:t>
      </w:r>
      <w:r w:rsidRPr="00F46FB3">
        <w:rPr>
          <w:rFonts w:hint="eastAsia"/>
        </w:rPr>
        <w:t>−</w:t>
      </w:r>
      <w:r w:rsidRPr="00F46FB3">
        <w:t>1,</w:t>
      </w:r>
      <w:r w:rsidRPr="00F46FB3">
        <w:rPr>
          <w:rFonts w:hint="eastAsia"/>
        </w:rPr>
        <w:t>−</w:t>
      </w:r>
      <w:r w:rsidRPr="00F46FB3">
        <w:t>1)</w:t>
      </w:r>
    </w:p>
    <w:p w14:paraId="60835A44" w14:textId="739995F6" w:rsidR="007B4EC9" w:rsidRDefault="00F46FB3" w:rsidP="007B4EC9">
      <w:r>
        <w:t>To do so, we have to use the following formula:</w:t>
      </w:r>
    </w:p>
    <w:p w14:paraId="661AEF22" w14:textId="52063391" w:rsidR="00F46FB3" w:rsidRDefault="00F46FB3" w:rsidP="00F46FB3">
      <w:pPr>
        <w:jc w:val="center"/>
      </w:pPr>
      <w:r w:rsidRPr="00F46FB3">
        <w:object w:dxaOrig="5960" w:dyaOrig="2835" w14:anchorId="77D96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141.6pt" o:ole="">
            <v:imagedata r:id="rId9" o:title=""/>
          </v:shape>
          <o:OLEObject Type="Embed" ProgID="Unknown" ShapeID="_x0000_i1025" DrawAspect="Content" ObjectID="_1731181265" r:id="rId10"/>
        </w:object>
      </w:r>
    </w:p>
    <w:p w14:paraId="52F516F1" w14:textId="0CE59920" w:rsidR="00F46FB3" w:rsidRDefault="00F46FB3" w:rsidP="00F46FB3">
      <w:r>
        <w:t>This means, to calculate the weight between neuron I and J, you should multiply the corresponding indices in input vectors and sum the results of multiplications.</w:t>
      </w:r>
    </w:p>
    <w:p w14:paraId="5F302123" w14:textId="77777777" w:rsidR="00925481" w:rsidRDefault="00925481" w:rsidP="00F46FB3"/>
    <w:p w14:paraId="2FC39793" w14:textId="0CD09BAC" w:rsidR="00F46FB3" w:rsidRDefault="00925481" w:rsidP="00F46FB3">
      <w:r>
        <w:lastRenderedPageBreak/>
        <w:t>Doing this will result in the following matrix:</w:t>
      </w: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925481" w:rsidRPr="00925481" w14:paraId="3BE30A6B" w14:textId="77777777" w:rsidTr="00925481">
        <w:trPr>
          <w:trHeight w:val="288"/>
          <w:jc w:val="center"/>
        </w:trPr>
        <w:tc>
          <w:tcPr>
            <w:tcW w:w="960" w:type="dxa"/>
            <w:noWrap/>
            <w:hideMark/>
          </w:tcPr>
          <w:p w14:paraId="50D66414"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4BCA3D97"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28A99A08"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0D86E606"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0B3321BD"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43A213EC"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r>
      <w:tr w:rsidR="00925481" w:rsidRPr="00925481" w14:paraId="4F085826" w14:textId="77777777" w:rsidTr="00925481">
        <w:trPr>
          <w:trHeight w:val="288"/>
          <w:jc w:val="center"/>
        </w:trPr>
        <w:tc>
          <w:tcPr>
            <w:tcW w:w="960" w:type="dxa"/>
            <w:noWrap/>
            <w:hideMark/>
          </w:tcPr>
          <w:p w14:paraId="101381DE"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5769D0B4"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117865EE"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52EB1B73"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2088E944"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3F698B0D"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r>
      <w:tr w:rsidR="00925481" w:rsidRPr="00925481" w14:paraId="7F394B4C" w14:textId="77777777" w:rsidTr="00925481">
        <w:trPr>
          <w:trHeight w:val="288"/>
          <w:jc w:val="center"/>
        </w:trPr>
        <w:tc>
          <w:tcPr>
            <w:tcW w:w="960" w:type="dxa"/>
            <w:noWrap/>
            <w:hideMark/>
          </w:tcPr>
          <w:p w14:paraId="0E2A8F43"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11C6AE92"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0E23D77B"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100E4541"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0E83919A"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68758341"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r>
      <w:tr w:rsidR="00925481" w:rsidRPr="00925481" w14:paraId="67F01B38" w14:textId="77777777" w:rsidTr="00925481">
        <w:trPr>
          <w:trHeight w:val="288"/>
          <w:jc w:val="center"/>
        </w:trPr>
        <w:tc>
          <w:tcPr>
            <w:tcW w:w="960" w:type="dxa"/>
            <w:noWrap/>
            <w:hideMark/>
          </w:tcPr>
          <w:p w14:paraId="540A9805"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3576E9EF"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2DF941CE"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4E5E365B"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0F581595"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4140A469"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r>
      <w:tr w:rsidR="00925481" w:rsidRPr="00925481" w14:paraId="17A73369" w14:textId="77777777" w:rsidTr="00925481">
        <w:trPr>
          <w:trHeight w:val="288"/>
          <w:jc w:val="center"/>
        </w:trPr>
        <w:tc>
          <w:tcPr>
            <w:tcW w:w="960" w:type="dxa"/>
            <w:noWrap/>
            <w:hideMark/>
          </w:tcPr>
          <w:p w14:paraId="015133B3"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23391346"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5FA53594"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6005493D"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45D7A2D8"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7C8F11B4"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r>
      <w:tr w:rsidR="00925481" w:rsidRPr="00925481" w14:paraId="1D314209" w14:textId="77777777" w:rsidTr="00925481">
        <w:trPr>
          <w:trHeight w:val="288"/>
          <w:jc w:val="center"/>
        </w:trPr>
        <w:tc>
          <w:tcPr>
            <w:tcW w:w="960" w:type="dxa"/>
            <w:noWrap/>
            <w:hideMark/>
          </w:tcPr>
          <w:p w14:paraId="046BF0EE"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3C068D43"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62662306"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035A754D"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c>
          <w:tcPr>
            <w:tcW w:w="960" w:type="dxa"/>
            <w:noWrap/>
            <w:hideMark/>
          </w:tcPr>
          <w:p w14:paraId="4052AF77"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2</w:t>
            </w:r>
          </w:p>
        </w:tc>
        <w:tc>
          <w:tcPr>
            <w:tcW w:w="960" w:type="dxa"/>
            <w:noWrap/>
            <w:hideMark/>
          </w:tcPr>
          <w:p w14:paraId="3F222D51" w14:textId="77777777" w:rsidR="00925481" w:rsidRPr="00925481" w:rsidRDefault="00925481" w:rsidP="00925481">
            <w:pPr>
              <w:jc w:val="center"/>
              <w:rPr>
                <w:rFonts w:ascii="Calibri" w:eastAsia="Times New Roman" w:hAnsi="Calibri" w:cs="Calibri"/>
                <w:color w:val="000000"/>
                <w:sz w:val="22"/>
                <w:szCs w:val="22"/>
                <w:lang w:eastAsia="en-US"/>
              </w:rPr>
            </w:pPr>
            <w:r w:rsidRPr="00925481">
              <w:rPr>
                <w:rFonts w:ascii="Calibri" w:eastAsia="Times New Roman" w:hAnsi="Calibri" w:cs="Calibri"/>
                <w:color w:val="000000"/>
                <w:sz w:val="22"/>
                <w:szCs w:val="22"/>
                <w:lang w:eastAsia="en-US"/>
              </w:rPr>
              <w:t>0</w:t>
            </w:r>
          </w:p>
        </w:tc>
      </w:tr>
    </w:tbl>
    <w:p w14:paraId="39F0BA47" w14:textId="0AC1554B" w:rsidR="00925481" w:rsidRDefault="00925481" w:rsidP="00925481"/>
    <w:p w14:paraId="35F1E0DC" w14:textId="737050BB" w:rsidR="00925481" w:rsidRDefault="00925481" w:rsidP="00925481">
      <w:r>
        <w:t xml:space="preserve">After this, the question asked us to prove that those inputs are stable states in our network, so we must </w:t>
      </w:r>
      <w:proofErr w:type="gramStart"/>
      <w:r>
        <w:t>fed</w:t>
      </w:r>
      <w:proofErr w:type="gramEnd"/>
      <w:r>
        <w:t xml:space="preserve"> them to the network and if the network state didn’t change after one iteration, it proves those are stable states.</w:t>
      </w:r>
    </w:p>
    <w:p w14:paraId="36D60B1F" w14:textId="7CD47F94" w:rsidR="00925481" w:rsidRDefault="00925481" w:rsidP="00925481">
      <w:r>
        <w:t>For X1:</w:t>
      </w:r>
    </w:p>
    <w:tbl>
      <w:tblPr>
        <w:tblStyle w:val="PlainTable2"/>
        <w:tblW w:w="8670" w:type="dxa"/>
        <w:tblLook w:val="04A0" w:firstRow="1" w:lastRow="0" w:firstColumn="1" w:lastColumn="0" w:noHBand="0" w:noVBand="1"/>
      </w:tblPr>
      <w:tblGrid>
        <w:gridCol w:w="1724"/>
        <w:gridCol w:w="960"/>
        <w:gridCol w:w="960"/>
        <w:gridCol w:w="2127"/>
        <w:gridCol w:w="1021"/>
        <w:gridCol w:w="1878"/>
      </w:tblGrid>
      <w:tr w:rsidR="00925481" w:rsidRPr="00925481" w14:paraId="7E85F11E" w14:textId="77777777" w:rsidTr="0092548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22D74C81"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389EB6FF"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z0_1: 1</w:t>
            </w:r>
          </w:p>
        </w:tc>
        <w:tc>
          <w:tcPr>
            <w:tcW w:w="960" w:type="dxa"/>
            <w:noWrap/>
            <w:hideMark/>
          </w:tcPr>
          <w:p w14:paraId="3BDF2F13"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b1: 0.0</w:t>
            </w:r>
          </w:p>
        </w:tc>
        <w:tc>
          <w:tcPr>
            <w:tcW w:w="2127" w:type="dxa"/>
            <w:noWrap/>
            <w:hideMark/>
          </w:tcPr>
          <w:p w14:paraId="7C1DCEF4"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w1: [ 0.  0.  2. -2.  0.  0.]</w:t>
            </w:r>
          </w:p>
        </w:tc>
        <w:tc>
          <w:tcPr>
            <w:tcW w:w="1021" w:type="dxa"/>
            <w:noWrap/>
            <w:hideMark/>
          </w:tcPr>
          <w:p w14:paraId="1E996BCA"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7EC8F5AD"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z0 = 1</w:t>
            </w:r>
          </w:p>
        </w:tc>
      </w:tr>
      <w:tr w:rsidR="00925481" w:rsidRPr="00925481" w14:paraId="7F6C8397"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3801517"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13B603AD"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z0_2: -1</w:t>
            </w:r>
          </w:p>
        </w:tc>
        <w:tc>
          <w:tcPr>
            <w:tcW w:w="960" w:type="dxa"/>
            <w:noWrap/>
            <w:hideMark/>
          </w:tcPr>
          <w:p w14:paraId="48B7C21D"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b2: 0.0</w:t>
            </w:r>
          </w:p>
        </w:tc>
        <w:tc>
          <w:tcPr>
            <w:tcW w:w="2127" w:type="dxa"/>
            <w:noWrap/>
            <w:hideMark/>
          </w:tcPr>
          <w:p w14:paraId="4C9EAA33"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w2: [ 0.  0.  0.  0. -2. -2.]</w:t>
            </w:r>
          </w:p>
        </w:tc>
        <w:tc>
          <w:tcPr>
            <w:tcW w:w="1021" w:type="dxa"/>
            <w:noWrap/>
            <w:hideMark/>
          </w:tcPr>
          <w:p w14:paraId="7DF4544B"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2152C56C"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&lt;= 0.0 =&gt; z1 = -1</w:t>
            </w:r>
          </w:p>
        </w:tc>
      </w:tr>
      <w:tr w:rsidR="00925481" w:rsidRPr="00925481" w14:paraId="3A94A602"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01014360"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288275BF"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z0_3: 1</w:t>
            </w:r>
          </w:p>
        </w:tc>
        <w:tc>
          <w:tcPr>
            <w:tcW w:w="960" w:type="dxa"/>
            <w:noWrap/>
            <w:hideMark/>
          </w:tcPr>
          <w:p w14:paraId="2FEBD8E3"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b3: 0.0</w:t>
            </w:r>
          </w:p>
        </w:tc>
        <w:tc>
          <w:tcPr>
            <w:tcW w:w="2127" w:type="dxa"/>
            <w:noWrap/>
            <w:hideMark/>
          </w:tcPr>
          <w:p w14:paraId="05EC39CC"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w3: [ 2.  0.  0. -2.  0.  0.]</w:t>
            </w:r>
          </w:p>
        </w:tc>
        <w:tc>
          <w:tcPr>
            <w:tcW w:w="1021" w:type="dxa"/>
            <w:noWrap/>
            <w:hideMark/>
          </w:tcPr>
          <w:p w14:paraId="52720137"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7AA582B7"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z2 = 1</w:t>
            </w:r>
          </w:p>
        </w:tc>
      </w:tr>
      <w:tr w:rsidR="00925481" w:rsidRPr="00925481" w14:paraId="3782AF98"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3B17A8F"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7AB7A600"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z0_4: -1</w:t>
            </w:r>
          </w:p>
        </w:tc>
        <w:tc>
          <w:tcPr>
            <w:tcW w:w="960" w:type="dxa"/>
            <w:noWrap/>
            <w:hideMark/>
          </w:tcPr>
          <w:p w14:paraId="7268371F"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b4: 0.0</w:t>
            </w:r>
          </w:p>
        </w:tc>
        <w:tc>
          <w:tcPr>
            <w:tcW w:w="2127" w:type="dxa"/>
            <w:noWrap/>
            <w:hideMark/>
          </w:tcPr>
          <w:p w14:paraId="23179A79"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w4: [-2.  0. -2.  0.  0.  0.]</w:t>
            </w:r>
          </w:p>
        </w:tc>
        <w:tc>
          <w:tcPr>
            <w:tcW w:w="1021" w:type="dxa"/>
            <w:noWrap/>
            <w:hideMark/>
          </w:tcPr>
          <w:p w14:paraId="5B8DD152"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6AA42DEC"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&lt;= 0.0 =&gt; z3 = -1</w:t>
            </w:r>
          </w:p>
        </w:tc>
      </w:tr>
      <w:tr w:rsidR="00925481" w:rsidRPr="00925481" w14:paraId="6A1D0CA1"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2B973389"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62A0D606"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z0_5: 1</w:t>
            </w:r>
          </w:p>
        </w:tc>
        <w:tc>
          <w:tcPr>
            <w:tcW w:w="960" w:type="dxa"/>
            <w:noWrap/>
            <w:hideMark/>
          </w:tcPr>
          <w:p w14:paraId="4F3F9A6A"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b5: 0.0</w:t>
            </w:r>
          </w:p>
        </w:tc>
        <w:tc>
          <w:tcPr>
            <w:tcW w:w="2127" w:type="dxa"/>
            <w:noWrap/>
            <w:hideMark/>
          </w:tcPr>
          <w:p w14:paraId="5613C679"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w5: [ 0. -2.  0.  0.  0.  2.]</w:t>
            </w:r>
          </w:p>
        </w:tc>
        <w:tc>
          <w:tcPr>
            <w:tcW w:w="1021" w:type="dxa"/>
            <w:noWrap/>
            <w:hideMark/>
          </w:tcPr>
          <w:p w14:paraId="4FB1F45C"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78F8568B"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z4 = 1</w:t>
            </w:r>
          </w:p>
        </w:tc>
      </w:tr>
      <w:tr w:rsidR="00925481" w:rsidRPr="00925481" w14:paraId="4F0D6B5D"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77A5952"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960" w:type="dxa"/>
            <w:noWrap/>
            <w:hideMark/>
          </w:tcPr>
          <w:p w14:paraId="2BC1A104"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z0_6: 1</w:t>
            </w:r>
          </w:p>
        </w:tc>
        <w:tc>
          <w:tcPr>
            <w:tcW w:w="960" w:type="dxa"/>
            <w:noWrap/>
            <w:hideMark/>
          </w:tcPr>
          <w:p w14:paraId="3E4AE49B"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b6: 0.0</w:t>
            </w:r>
          </w:p>
        </w:tc>
        <w:tc>
          <w:tcPr>
            <w:tcW w:w="2127" w:type="dxa"/>
            <w:noWrap/>
            <w:hideMark/>
          </w:tcPr>
          <w:p w14:paraId="5A30D317"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w6: [ 0. -2.  0.  0.  2.  0.]</w:t>
            </w:r>
          </w:p>
        </w:tc>
        <w:tc>
          <w:tcPr>
            <w:tcW w:w="1021" w:type="dxa"/>
            <w:noWrap/>
            <w:hideMark/>
          </w:tcPr>
          <w:p w14:paraId="1E1F0FD2"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28AEA56F"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z5 = 1</w:t>
            </w:r>
          </w:p>
        </w:tc>
      </w:tr>
      <w:tr w:rsidR="00925481" w:rsidRPr="00925481" w14:paraId="41FB1DF5"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24" w:type="dxa"/>
            <w:noWrap/>
            <w:hideMark/>
          </w:tcPr>
          <w:p w14:paraId="50DCB908" w14:textId="77777777" w:rsidR="00925481" w:rsidRPr="00925481" w:rsidRDefault="00925481" w:rsidP="00925481">
            <w:pPr>
              <w:rPr>
                <w:rFonts w:ascii="Calibri" w:eastAsia="Times New Roman" w:hAnsi="Calibri" w:cs="Calibri"/>
                <w:color w:val="000000"/>
                <w:sz w:val="18"/>
                <w:szCs w:val="18"/>
                <w:lang w:eastAsia="en-US"/>
              </w:rPr>
            </w:pPr>
          </w:p>
        </w:tc>
        <w:tc>
          <w:tcPr>
            <w:tcW w:w="960" w:type="dxa"/>
            <w:noWrap/>
            <w:hideMark/>
          </w:tcPr>
          <w:p w14:paraId="3EB3577A"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012FA88F"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2127" w:type="dxa"/>
            <w:noWrap/>
            <w:hideMark/>
          </w:tcPr>
          <w:p w14:paraId="1C622322"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021" w:type="dxa"/>
            <w:noWrap/>
            <w:hideMark/>
          </w:tcPr>
          <w:p w14:paraId="7BEA9721"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71B4D924"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925481" w:rsidRPr="00925481" w14:paraId="764FD664"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44" w:type="dxa"/>
            <w:gridSpan w:val="3"/>
            <w:noWrap/>
            <w:hideMark/>
          </w:tcPr>
          <w:p w14:paraId="59B91EC9"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Current z: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2127" w:type="dxa"/>
            <w:noWrap/>
            <w:hideMark/>
          </w:tcPr>
          <w:p w14:paraId="2DDEFC9B"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1021" w:type="dxa"/>
            <w:noWrap/>
            <w:hideMark/>
          </w:tcPr>
          <w:p w14:paraId="5E8D9C40"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79B02A33"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925481" w:rsidRPr="00925481" w14:paraId="31FE7BFC"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3644" w:type="dxa"/>
            <w:gridSpan w:val="3"/>
            <w:noWrap/>
            <w:hideMark/>
          </w:tcPr>
          <w:p w14:paraId="6FE0C1DF"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New z: [ 1 -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w:t>
            </w:r>
          </w:p>
        </w:tc>
        <w:tc>
          <w:tcPr>
            <w:tcW w:w="2127" w:type="dxa"/>
            <w:noWrap/>
            <w:hideMark/>
          </w:tcPr>
          <w:p w14:paraId="1C7A787B"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021" w:type="dxa"/>
            <w:noWrap/>
            <w:hideMark/>
          </w:tcPr>
          <w:p w14:paraId="216CD2E3"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66E31DE3"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bl>
    <w:p w14:paraId="5B581D10" w14:textId="67AEB7E4" w:rsidR="00925481" w:rsidRDefault="00A248FB" w:rsidP="00925481">
      <w:r>
        <w:t>The state remained the same.</w:t>
      </w:r>
    </w:p>
    <w:p w14:paraId="535681E1" w14:textId="5489CBF7" w:rsidR="00925481" w:rsidRDefault="00925481" w:rsidP="00925481">
      <w:r>
        <w:t>For X2:</w:t>
      </w:r>
    </w:p>
    <w:tbl>
      <w:tblPr>
        <w:tblStyle w:val="PlainTable2"/>
        <w:tblW w:w="8687" w:type="dxa"/>
        <w:tblLook w:val="04A0" w:firstRow="1" w:lastRow="0" w:firstColumn="1" w:lastColumn="0" w:noHBand="0" w:noVBand="1"/>
      </w:tblPr>
      <w:tblGrid>
        <w:gridCol w:w="1741"/>
        <w:gridCol w:w="960"/>
        <w:gridCol w:w="960"/>
        <w:gridCol w:w="2127"/>
        <w:gridCol w:w="1021"/>
        <w:gridCol w:w="1878"/>
      </w:tblGrid>
      <w:tr w:rsidR="00925481" w:rsidRPr="00925481" w14:paraId="2AB9EE34" w14:textId="77777777" w:rsidTr="0092548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7F484530"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129342A5"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z0_1: 1</w:t>
            </w:r>
          </w:p>
        </w:tc>
        <w:tc>
          <w:tcPr>
            <w:tcW w:w="960" w:type="dxa"/>
            <w:noWrap/>
            <w:hideMark/>
          </w:tcPr>
          <w:p w14:paraId="36705F53"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b1: 0.0</w:t>
            </w:r>
          </w:p>
        </w:tc>
        <w:tc>
          <w:tcPr>
            <w:tcW w:w="2127" w:type="dxa"/>
            <w:noWrap/>
            <w:hideMark/>
          </w:tcPr>
          <w:p w14:paraId="1005D383"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w1: [ 0.  0.  2. -2.  0.  0.]</w:t>
            </w:r>
          </w:p>
        </w:tc>
        <w:tc>
          <w:tcPr>
            <w:tcW w:w="1021" w:type="dxa"/>
            <w:noWrap/>
            <w:hideMark/>
          </w:tcPr>
          <w:p w14:paraId="4A9012B2"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142A02CB" w14:textId="77777777" w:rsidR="00925481" w:rsidRPr="00925481" w:rsidRDefault="00925481" w:rsidP="00925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z0 = 1</w:t>
            </w:r>
          </w:p>
        </w:tc>
      </w:tr>
      <w:tr w:rsidR="00925481" w:rsidRPr="00925481" w14:paraId="0BDCB88E"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39F40D2B"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62AA0103"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z0_2: 1</w:t>
            </w:r>
          </w:p>
        </w:tc>
        <w:tc>
          <w:tcPr>
            <w:tcW w:w="960" w:type="dxa"/>
            <w:noWrap/>
            <w:hideMark/>
          </w:tcPr>
          <w:p w14:paraId="2EF5BA7D"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b2: 0.0</w:t>
            </w:r>
          </w:p>
        </w:tc>
        <w:tc>
          <w:tcPr>
            <w:tcW w:w="2127" w:type="dxa"/>
            <w:noWrap/>
            <w:hideMark/>
          </w:tcPr>
          <w:p w14:paraId="2400248E"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w2: [ 0.  0.  0.  0. -2. -2.]</w:t>
            </w:r>
          </w:p>
        </w:tc>
        <w:tc>
          <w:tcPr>
            <w:tcW w:w="1021" w:type="dxa"/>
            <w:noWrap/>
            <w:hideMark/>
          </w:tcPr>
          <w:p w14:paraId="34871894"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3DC6BA0F"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z1 = 1</w:t>
            </w:r>
          </w:p>
        </w:tc>
      </w:tr>
      <w:tr w:rsidR="00925481" w:rsidRPr="00925481" w14:paraId="50BC9FDD"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2DA0D0AA"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0D71E2A0"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z0_3: 1</w:t>
            </w:r>
          </w:p>
        </w:tc>
        <w:tc>
          <w:tcPr>
            <w:tcW w:w="960" w:type="dxa"/>
            <w:noWrap/>
            <w:hideMark/>
          </w:tcPr>
          <w:p w14:paraId="650FD7EF"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b3: 0.0</w:t>
            </w:r>
          </w:p>
        </w:tc>
        <w:tc>
          <w:tcPr>
            <w:tcW w:w="2127" w:type="dxa"/>
            <w:noWrap/>
            <w:hideMark/>
          </w:tcPr>
          <w:p w14:paraId="2BDBD46D"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w3: [ 2.  0.  0. -2.  0.  0.]</w:t>
            </w:r>
          </w:p>
        </w:tc>
        <w:tc>
          <w:tcPr>
            <w:tcW w:w="1021" w:type="dxa"/>
            <w:noWrap/>
            <w:hideMark/>
          </w:tcPr>
          <w:p w14:paraId="2B7122F4"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2E56BDD0"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&gt; 0.0 =&gt; z2 = 1</w:t>
            </w:r>
          </w:p>
        </w:tc>
      </w:tr>
      <w:tr w:rsidR="00925481" w:rsidRPr="00925481" w14:paraId="0A7C1125"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6F4DD02D"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173847F6"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z0_4: -1</w:t>
            </w:r>
          </w:p>
        </w:tc>
        <w:tc>
          <w:tcPr>
            <w:tcW w:w="960" w:type="dxa"/>
            <w:noWrap/>
            <w:hideMark/>
          </w:tcPr>
          <w:p w14:paraId="652D5459"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b4: 0.0</w:t>
            </w:r>
          </w:p>
        </w:tc>
        <w:tc>
          <w:tcPr>
            <w:tcW w:w="2127" w:type="dxa"/>
            <w:noWrap/>
            <w:hideMark/>
          </w:tcPr>
          <w:p w14:paraId="1709CC13"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w4: [-2.  0. -2.  0.  0.  0.]</w:t>
            </w:r>
          </w:p>
        </w:tc>
        <w:tc>
          <w:tcPr>
            <w:tcW w:w="1021" w:type="dxa"/>
            <w:noWrap/>
            <w:hideMark/>
          </w:tcPr>
          <w:p w14:paraId="6DE6C466"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4909728B"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&lt;= 0.0 =&gt; z3 = -1</w:t>
            </w:r>
          </w:p>
        </w:tc>
      </w:tr>
      <w:tr w:rsidR="00925481" w:rsidRPr="00925481" w14:paraId="4CBFDDEB"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54AA7954"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2AFD70E5"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z0_5: -1</w:t>
            </w:r>
          </w:p>
        </w:tc>
        <w:tc>
          <w:tcPr>
            <w:tcW w:w="960" w:type="dxa"/>
            <w:noWrap/>
            <w:hideMark/>
          </w:tcPr>
          <w:p w14:paraId="57E0D1D0"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b5: 0.0</w:t>
            </w:r>
          </w:p>
        </w:tc>
        <w:tc>
          <w:tcPr>
            <w:tcW w:w="2127" w:type="dxa"/>
            <w:noWrap/>
            <w:hideMark/>
          </w:tcPr>
          <w:p w14:paraId="66DE037C"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w5: [ 0. -2.  0.  0.  0.  2.]</w:t>
            </w:r>
          </w:p>
        </w:tc>
        <w:tc>
          <w:tcPr>
            <w:tcW w:w="1021" w:type="dxa"/>
            <w:noWrap/>
            <w:hideMark/>
          </w:tcPr>
          <w:p w14:paraId="6E388D9A"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0A9D39D2"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&lt;= 0.0 =&gt; z4 = -1</w:t>
            </w:r>
          </w:p>
        </w:tc>
      </w:tr>
      <w:tr w:rsidR="00925481" w:rsidRPr="00925481" w14:paraId="045745C7"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77B155C9"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z0: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960" w:type="dxa"/>
            <w:noWrap/>
            <w:hideMark/>
          </w:tcPr>
          <w:p w14:paraId="693502EB"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z0_6: -1</w:t>
            </w:r>
          </w:p>
        </w:tc>
        <w:tc>
          <w:tcPr>
            <w:tcW w:w="960" w:type="dxa"/>
            <w:noWrap/>
            <w:hideMark/>
          </w:tcPr>
          <w:p w14:paraId="31BDD7CD"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b6: 0.0</w:t>
            </w:r>
          </w:p>
        </w:tc>
        <w:tc>
          <w:tcPr>
            <w:tcW w:w="2127" w:type="dxa"/>
            <w:noWrap/>
            <w:hideMark/>
          </w:tcPr>
          <w:p w14:paraId="5B0C9290"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w6: [ 0. -2.  0.  0.  2.  0.]</w:t>
            </w:r>
          </w:p>
        </w:tc>
        <w:tc>
          <w:tcPr>
            <w:tcW w:w="1021" w:type="dxa"/>
            <w:noWrap/>
            <w:hideMark/>
          </w:tcPr>
          <w:p w14:paraId="0C5F75E8"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Sigma: -4.0</w:t>
            </w:r>
          </w:p>
        </w:tc>
        <w:tc>
          <w:tcPr>
            <w:tcW w:w="1878" w:type="dxa"/>
            <w:noWrap/>
            <w:hideMark/>
          </w:tcPr>
          <w:p w14:paraId="453B05B8"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-4.0 &lt;= 0.0 =&gt; z5 = -1</w:t>
            </w:r>
          </w:p>
        </w:tc>
      </w:tr>
      <w:tr w:rsidR="00925481" w:rsidRPr="00925481" w14:paraId="2A3E3175"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1741" w:type="dxa"/>
            <w:noWrap/>
            <w:hideMark/>
          </w:tcPr>
          <w:p w14:paraId="231CA648" w14:textId="77777777" w:rsidR="00925481" w:rsidRPr="00925481" w:rsidRDefault="00925481" w:rsidP="00925481">
            <w:pPr>
              <w:rPr>
                <w:rFonts w:ascii="Calibri" w:eastAsia="Times New Roman" w:hAnsi="Calibri" w:cs="Calibri"/>
                <w:color w:val="000000"/>
                <w:sz w:val="18"/>
                <w:szCs w:val="18"/>
                <w:lang w:eastAsia="en-US"/>
              </w:rPr>
            </w:pPr>
          </w:p>
        </w:tc>
        <w:tc>
          <w:tcPr>
            <w:tcW w:w="960" w:type="dxa"/>
            <w:noWrap/>
            <w:hideMark/>
          </w:tcPr>
          <w:p w14:paraId="1D23DA78"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960" w:type="dxa"/>
            <w:noWrap/>
            <w:hideMark/>
          </w:tcPr>
          <w:p w14:paraId="0380FDEC"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2127" w:type="dxa"/>
            <w:noWrap/>
            <w:hideMark/>
          </w:tcPr>
          <w:p w14:paraId="0699EF6D"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021" w:type="dxa"/>
            <w:noWrap/>
            <w:hideMark/>
          </w:tcPr>
          <w:p w14:paraId="5A82CDE9"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67224F04"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925481" w:rsidRPr="00925481" w14:paraId="52836D7F" w14:textId="77777777" w:rsidTr="009254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61" w:type="dxa"/>
            <w:gridSpan w:val="3"/>
            <w:noWrap/>
            <w:hideMark/>
          </w:tcPr>
          <w:p w14:paraId="2EFC29A6"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Current z: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2127" w:type="dxa"/>
            <w:noWrap/>
            <w:hideMark/>
          </w:tcPr>
          <w:p w14:paraId="1AD69E79"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US"/>
              </w:rPr>
            </w:pPr>
          </w:p>
        </w:tc>
        <w:tc>
          <w:tcPr>
            <w:tcW w:w="1021" w:type="dxa"/>
            <w:noWrap/>
            <w:hideMark/>
          </w:tcPr>
          <w:p w14:paraId="368A4147"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70F718E8" w14:textId="77777777" w:rsidR="00925481" w:rsidRPr="00925481" w:rsidRDefault="00925481" w:rsidP="009254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r w:rsidR="00925481" w:rsidRPr="00925481" w14:paraId="5F85D5E1" w14:textId="77777777" w:rsidTr="00925481">
        <w:trPr>
          <w:trHeight w:val="288"/>
        </w:trPr>
        <w:tc>
          <w:tcPr>
            <w:cnfStyle w:val="001000000000" w:firstRow="0" w:lastRow="0" w:firstColumn="1" w:lastColumn="0" w:oddVBand="0" w:evenVBand="0" w:oddHBand="0" w:evenHBand="0" w:firstRowFirstColumn="0" w:firstRowLastColumn="0" w:lastRowFirstColumn="0" w:lastRowLastColumn="0"/>
            <w:tcW w:w="3661" w:type="dxa"/>
            <w:gridSpan w:val="3"/>
            <w:noWrap/>
            <w:hideMark/>
          </w:tcPr>
          <w:p w14:paraId="170C8CA9" w14:textId="77777777" w:rsidR="00925481" w:rsidRPr="00925481" w:rsidRDefault="00925481" w:rsidP="00925481">
            <w:pPr>
              <w:rPr>
                <w:rFonts w:ascii="Calibri" w:eastAsia="Times New Roman" w:hAnsi="Calibri" w:cs="Calibri"/>
                <w:color w:val="000000"/>
                <w:sz w:val="18"/>
                <w:szCs w:val="18"/>
                <w:lang w:eastAsia="en-US"/>
              </w:rPr>
            </w:pPr>
            <w:r w:rsidRPr="00925481">
              <w:rPr>
                <w:rFonts w:ascii="Calibri" w:eastAsia="Times New Roman" w:hAnsi="Calibri" w:cs="Calibri"/>
                <w:color w:val="000000"/>
                <w:sz w:val="18"/>
                <w:szCs w:val="18"/>
                <w:lang w:eastAsia="en-US"/>
              </w:rPr>
              <w:t xml:space="preserve">New z: [ </w:t>
            </w:r>
            <w:proofErr w:type="gramStart"/>
            <w:r w:rsidRPr="00925481">
              <w:rPr>
                <w:rFonts w:ascii="Calibri" w:eastAsia="Times New Roman" w:hAnsi="Calibri" w:cs="Calibri"/>
                <w:color w:val="000000"/>
                <w:sz w:val="18"/>
                <w:szCs w:val="18"/>
                <w:lang w:eastAsia="en-US"/>
              </w:rPr>
              <w:t>1  1</w:t>
            </w:r>
            <w:proofErr w:type="gramEnd"/>
            <w:r w:rsidRPr="00925481">
              <w:rPr>
                <w:rFonts w:ascii="Calibri" w:eastAsia="Times New Roman" w:hAnsi="Calibri" w:cs="Calibri"/>
                <w:color w:val="000000"/>
                <w:sz w:val="18"/>
                <w:szCs w:val="18"/>
                <w:lang w:eastAsia="en-US"/>
              </w:rPr>
              <w:t xml:space="preserve">  1 -1 -1 -1]</w:t>
            </w:r>
          </w:p>
        </w:tc>
        <w:tc>
          <w:tcPr>
            <w:tcW w:w="2127" w:type="dxa"/>
            <w:noWrap/>
            <w:hideMark/>
          </w:tcPr>
          <w:p w14:paraId="577CFBF8"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US"/>
              </w:rPr>
            </w:pPr>
          </w:p>
        </w:tc>
        <w:tc>
          <w:tcPr>
            <w:tcW w:w="1021" w:type="dxa"/>
            <w:noWrap/>
            <w:hideMark/>
          </w:tcPr>
          <w:p w14:paraId="70DB4B5B"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c>
          <w:tcPr>
            <w:tcW w:w="1878" w:type="dxa"/>
            <w:noWrap/>
            <w:hideMark/>
          </w:tcPr>
          <w:p w14:paraId="27E6E256" w14:textId="77777777" w:rsidR="00925481" w:rsidRPr="00925481" w:rsidRDefault="00925481" w:rsidP="009254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lang w:eastAsia="en-US"/>
              </w:rPr>
            </w:pPr>
          </w:p>
        </w:tc>
      </w:tr>
    </w:tbl>
    <w:p w14:paraId="65C501A7" w14:textId="77777777" w:rsidR="00A248FB" w:rsidRDefault="00A248FB" w:rsidP="00A248FB">
      <w:r>
        <w:t>The state remained the same.</w:t>
      </w:r>
    </w:p>
    <w:p w14:paraId="4562B1ED" w14:textId="6528FC84" w:rsidR="00925481" w:rsidRDefault="009E5CBE" w:rsidP="009E5CBE">
      <w:pPr>
        <w:pStyle w:val="Heading3"/>
        <w:numPr>
          <w:ilvl w:val="0"/>
          <w:numId w:val="24"/>
        </w:numPr>
      </w:pPr>
      <w:bookmarkStart w:id="2" w:name="_Toc120567355"/>
      <w:r>
        <w:lastRenderedPageBreak/>
        <w:t>Finish the provided notebook:</w:t>
      </w:r>
      <w:bookmarkEnd w:id="2"/>
    </w:p>
    <w:p w14:paraId="706C2F70" w14:textId="13FB12AD" w:rsidR="009E5CBE" w:rsidRDefault="009E5CBE" w:rsidP="009E5CBE">
      <w:r w:rsidRPr="009E5CBE">
        <w:t>mat2vec</w:t>
      </w:r>
      <w:r>
        <w:t>:</w:t>
      </w:r>
    </w:p>
    <w:p w14:paraId="22082F6C" w14:textId="213352C1" w:rsidR="009E5CBE" w:rsidRDefault="009E5CBE" w:rsidP="009E5CBE">
      <w:r>
        <w:t xml:space="preserve">This function gets a matrix in its input and convert it to a vector, to do so, we used </w:t>
      </w:r>
      <w:proofErr w:type="gramStart"/>
      <w:r>
        <w:t>flatten(</w:t>
      </w:r>
      <w:proofErr w:type="gramEnd"/>
      <w:r>
        <w:t>) function of numpy which is for the same purpose.</w:t>
      </w:r>
    </w:p>
    <w:p w14:paraId="48FA8144" w14:textId="7E65867E" w:rsidR="009E5CBE" w:rsidRDefault="009E5CBE" w:rsidP="009E5CBE">
      <w:proofErr w:type="spellStart"/>
      <w:r w:rsidRPr="009E5CBE">
        <w:t>create_W</w:t>
      </w:r>
      <w:proofErr w:type="spellEnd"/>
      <w:r>
        <w:t>:</w:t>
      </w:r>
    </w:p>
    <w:p w14:paraId="17E58BA2" w14:textId="1BA3ED21" w:rsidR="009E5CBE" w:rsidRDefault="009E5CBE" w:rsidP="009E5CBE">
      <w:r>
        <w:t>This function is used to create (initiate) weights of the Hopfield network, using the following formula:</w:t>
      </w:r>
    </w:p>
    <w:p w14:paraId="7ACCCDE5" w14:textId="1AB52B29" w:rsidR="009E5CBE" w:rsidRDefault="009E5CBE" w:rsidP="009E5CBE">
      <w:pPr>
        <w:jc w:val="center"/>
      </w:pPr>
      <w:r w:rsidRPr="00F46FB3">
        <w:object w:dxaOrig="5960" w:dyaOrig="2835" w14:anchorId="176986B8">
          <v:shape id="_x0000_i1026" type="#_x0000_t75" style="width:298.2pt;height:141.6pt" o:ole="">
            <v:imagedata r:id="rId9" o:title=""/>
          </v:shape>
          <o:OLEObject Type="Embed" ProgID="Unknown" ShapeID="_x0000_i1026" DrawAspect="Content" ObjectID="_1731181266" r:id="rId11"/>
        </w:object>
      </w:r>
    </w:p>
    <w:p w14:paraId="334572E0" w14:textId="6D3D251C" w:rsidR="009E5CBE" w:rsidRDefault="009E5CBE" w:rsidP="009E5CBE">
      <w:r>
        <w:t xml:space="preserve">This formula can be implemented using two simple loops and a condition to control </w:t>
      </w:r>
      <w:proofErr w:type="spellStart"/>
      <w:r>
        <w:t>i</w:t>
      </w:r>
      <w:proofErr w:type="spellEnd"/>
      <w:r>
        <w:t>==j.</w:t>
      </w:r>
    </w:p>
    <w:p w14:paraId="5DC59E47" w14:textId="58A54D87" w:rsidR="009E5CBE" w:rsidRDefault="009E5CBE" w:rsidP="009E5CBE">
      <w:r w:rsidRPr="009E5CBE">
        <w:t>readImg2array</w:t>
      </w:r>
      <w:r>
        <w:t>:</w:t>
      </w:r>
    </w:p>
    <w:p w14:paraId="589C1B85" w14:textId="6074DA1B" w:rsidR="009E5CBE" w:rsidRDefault="009E5CBE" w:rsidP="009E5CBE">
      <w:r>
        <w:t>This function is to read an image from a file and convert it to a binary image, to do so, we need to define a threshold and set values below the threshold to minimum pixel value (here -1) and values above the threshold to the maximum pixel value (here 1).</w:t>
      </w:r>
    </w:p>
    <w:p w14:paraId="7DE02EB9" w14:textId="00AAC42A" w:rsidR="009E5CBE" w:rsidRDefault="009E5CBE" w:rsidP="009E5CBE">
      <w:r>
        <w:t>To do this we used numpy masking and array comparison to find the values below and above the threshold and update them accordingly.</w:t>
      </w:r>
    </w:p>
    <w:p w14:paraId="1FB7B784" w14:textId="34B62C82" w:rsidR="009E5CBE" w:rsidRDefault="009E5CBE" w:rsidP="009E5CBE">
      <w:r w:rsidRPr="009E5CBE">
        <w:t>array2img</w:t>
      </w:r>
      <w:r>
        <w:t>:</w:t>
      </w:r>
    </w:p>
    <w:p w14:paraId="4BD659D5" w14:textId="489AB431" w:rsidR="009E5CBE" w:rsidRDefault="009E5CBE" w:rsidP="009E5CBE">
      <w:r>
        <w:t>This function just converts a numpy array to an image and then store it to a file.</w:t>
      </w:r>
    </w:p>
    <w:p w14:paraId="5B77C116" w14:textId="1C3743BC" w:rsidR="009E5CBE" w:rsidRDefault="009E5CBE" w:rsidP="009E5CBE"/>
    <w:p w14:paraId="0F2E3581" w14:textId="30280DCD" w:rsidR="009E5CBE" w:rsidRDefault="003E7073" w:rsidP="009E5CBE">
      <w:r w:rsidRPr="003E7073">
        <w:lastRenderedPageBreak/>
        <w:t>Update</w:t>
      </w:r>
      <w:r>
        <w:t>:</w:t>
      </w:r>
    </w:p>
    <w:p w14:paraId="746355AA" w14:textId="1E04FC30" w:rsidR="003E7073" w:rsidRDefault="003E7073" w:rsidP="003E7073">
      <w:r>
        <w:t>This is the asynchronous update function which updates the states of the network, in each iteration, it randomly selects a neuron and update its state, then apply the new state to state vector of the network and start over by selecting a new neuron.</w:t>
      </w:r>
    </w:p>
    <w:p w14:paraId="404B7B07" w14:textId="4A0979E1" w:rsidR="003E7073" w:rsidRDefault="003E7073" w:rsidP="003E7073">
      <w:r>
        <w:t>It does so, for a number of iterations because if we set the algorithm stop criteria to be founding the same state, it might not finish the job due to big number of neurons.</w:t>
      </w:r>
    </w:p>
    <w:p w14:paraId="1255DEE2" w14:textId="6DAD934B" w:rsidR="003E7073" w:rsidRDefault="003E7073" w:rsidP="003E7073">
      <w:r>
        <w:t>We have to run this algorithm for about 30,000 iterations to end up with a seemingly good result.</w:t>
      </w:r>
    </w:p>
    <w:p w14:paraId="36F88ECC" w14:textId="788AE6F9" w:rsidR="003E7073" w:rsidRDefault="003E7073" w:rsidP="003E7073"/>
    <w:p w14:paraId="03CBC783" w14:textId="0FDA9A26" w:rsidR="003E7073" w:rsidRDefault="003E7073" w:rsidP="003E7073">
      <w:proofErr w:type="spellStart"/>
      <w:r w:rsidRPr="003E7073">
        <w:t>update_sync</w:t>
      </w:r>
      <w:proofErr w:type="spellEnd"/>
      <w:r>
        <w:t>:</w:t>
      </w:r>
    </w:p>
    <w:p w14:paraId="505850B0" w14:textId="0D79BF55" w:rsidR="003E7073" w:rsidRDefault="003E7073" w:rsidP="003E7073">
      <w:r>
        <w:t>this is the synchronous version of the above algorithm, which first calculate the new states of every neuron and then update the whole state vector all together.</w:t>
      </w:r>
    </w:p>
    <w:p w14:paraId="12ADC618" w14:textId="092B17EE" w:rsidR="003E7073" w:rsidRDefault="003E7073" w:rsidP="003E7073">
      <w:r>
        <w:t>This algorithm reaches a good result with only 100 steps and with 1000 steps it reaches nearly the exact image.</w:t>
      </w:r>
    </w:p>
    <w:p w14:paraId="29269683" w14:textId="5541C047" w:rsidR="003E7073" w:rsidRDefault="003E7073" w:rsidP="003E7073"/>
    <w:p w14:paraId="567A542F" w14:textId="5E2E3F0C" w:rsidR="003E7073" w:rsidRDefault="003E7073" w:rsidP="003E7073">
      <w:r>
        <w:t>Hopfield:</w:t>
      </w:r>
    </w:p>
    <w:p w14:paraId="2F35AAB1" w14:textId="34CCE132" w:rsidR="003E7073" w:rsidRDefault="003E7073" w:rsidP="003E7073">
      <w:r>
        <w:t>This is the driver function of the whole algorithm which we will use for first reading the test and train image, the converting them to binary image vectors (I’ve stored the binary images for sake of comparison), after that it calculates the weight matrix and run the algorithm, here we can call sync or async version of the algorithm.</w:t>
      </w:r>
    </w:p>
    <w:p w14:paraId="32E81C46" w14:textId="0D916C7E" w:rsidR="003E7073" w:rsidRDefault="003E7073" w:rsidP="003E7073"/>
    <w:p w14:paraId="1EFBE70E" w14:textId="0CE542AB" w:rsidR="003E7073" w:rsidRDefault="003E7073" w:rsidP="003E7073"/>
    <w:p w14:paraId="523B4A4D" w14:textId="77777777" w:rsidR="00ED1530" w:rsidRDefault="00ED1530" w:rsidP="003E7073"/>
    <w:p w14:paraId="4BA5E87D" w14:textId="7EFC5120" w:rsidR="003E7073" w:rsidRDefault="003E7073" w:rsidP="003E7073">
      <w:r>
        <w:lastRenderedPageBreak/>
        <w:t>The final results are as follows:</w:t>
      </w:r>
    </w:p>
    <w:p w14:paraId="029E34CE" w14:textId="2B005B47" w:rsidR="00ED1530" w:rsidRDefault="00ED1530" w:rsidP="00ED1530">
      <w:pPr>
        <w:keepNext/>
        <w:jc w:val="center"/>
      </w:pPr>
      <w:r>
        <w:rPr>
          <w:noProof/>
        </w:rPr>
        <w:drawing>
          <wp:inline distT="0" distB="0" distL="0" distR="0" wp14:anchorId="57A77E31" wp14:editId="42F8C633">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47BA7B2C" wp14:editId="581432A8">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B6A833F" w14:textId="6978BF30" w:rsidR="00ED1530" w:rsidRDefault="00ED1530" w:rsidP="00ED1530">
      <w:pPr>
        <w:pStyle w:val="Caption"/>
        <w:jc w:val="center"/>
      </w:pPr>
      <w:r>
        <w:t xml:space="preserve">Figure </w:t>
      </w:r>
      <w:fldSimple w:instr=" SEQ Figure \* ARABIC ">
        <w:r w:rsidR="003D05FF">
          <w:rPr>
            <w:noProof/>
          </w:rPr>
          <w:t>1</w:t>
        </w:r>
      </w:fldSimple>
      <w:r>
        <w:t xml:space="preserve">: ASYNC Result image, Figure </w:t>
      </w:r>
      <w:fldSimple w:instr=" SEQ Figure \* ARABIC ">
        <w:r w:rsidR="003D05FF">
          <w:rPr>
            <w:noProof/>
          </w:rPr>
          <w:t>2</w:t>
        </w:r>
      </w:fldSimple>
      <w:r>
        <w:t>: SYNC Result image</w:t>
      </w:r>
    </w:p>
    <w:p w14:paraId="34911272" w14:textId="683064FF" w:rsidR="00ED1530" w:rsidRDefault="00ED1530" w:rsidP="00ED1530">
      <w:pPr>
        <w:keepNext/>
        <w:jc w:val="center"/>
      </w:pPr>
      <w:r>
        <w:rPr>
          <w:noProof/>
        </w:rPr>
        <w:drawing>
          <wp:inline distT="0" distB="0" distL="0" distR="0" wp14:anchorId="5E195D17" wp14:editId="14FF5C09">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239F80F3" wp14:editId="3922BCD9">
            <wp:extent cx="9525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FE10560" w14:textId="58B8CB79" w:rsidR="00ED1530" w:rsidRDefault="00ED1530" w:rsidP="00ED1530">
      <w:pPr>
        <w:pStyle w:val="Caption"/>
        <w:jc w:val="center"/>
      </w:pPr>
      <w:r>
        <w:t xml:space="preserve">Figure </w:t>
      </w:r>
      <w:fldSimple w:instr=" SEQ Figure \* ARABIC ">
        <w:r w:rsidR="003D05FF">
          <w:rPr>
            <w:noProof/>
          </w:rPr>
          <w:t>3</w:t>
        </w:r>
      </w:fldSimple>
      <w:r>
        <w:t xml:space="preserve">: Test Image, Figure </w:t>
      </w:r>
      <w:fldSimple w:instr=" SEQ Figure \* ARABIC ">
        <w:r w:rsidR="003D05FF">
          <w:rPr>
            <w:noProof/>
          </w:rPr>
          <w:t>4</w:t>
        </w:r>
      </w:fldSimple>
      <w:r>
        <w:t>: Test image binary</w:t>
      </w:r>
    </w:p>
    <w:p w14:paraId="50C3F304" w14:textId="73D93EEB" w:rsidR="00ED1530" w:rsidRDefault="00ED1530" w:rsidP="00ED1530">
      <w:pPr>
        <w:keepNext/>
        <w:jc w:val="center"/>
      </w:pPr>
      <w:r>
        <w:rPr>
          <w:noProof/>
        </w:rPr>
        <w:drawing>
          <wp:inline distT="0" distB="0" distL="0" distR="0" wp14:anchorId="4BF3A04A" wp14:editId="6B38142F">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4FAA77" wp14:editId="3B4B830E">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30C1353B" w14:textId="19AEBFD7" w:rsidR="00ED1530" w:rsidRDefault="00ED1530" w:rsidP="00ED1530">
      <w:pPr>
        <w:pStyle w:val="Caption"/>
        <w:jc w:val="center"/>
      </w:pPr>
      <w:r>
        <w:t xml:space="preserve">Figure </w:t>
      </w:r>
      <w:fldSimple w:instr=" SEQ Figure \* ARABIC ">
        <w:r w:rsidR="003D05FF">
          <w:rPr>
            <w:noProof/>
          </w:rPr>
          <w:t>5</w:t>
        </w:r>
      </w:fldSimple>
      <w:r>
        <w:t xml:space="preserve">: Train Image, Figure </w:t>
      </w:r>
      <w:fldSimple w:instr=" SEQ Figure \* ARABIC ">
        <w:r w:rsidR="003D05FF">
          <w:rPr>
            <w:noProof/>
          </w:rPr>
          <w:t>6</w:t>
        </w:r>
      </w:fldSimple>
      <w:r>
        <w:t>: Train Image binary</w:t>
      </w:r>
    </w:p>
    <w:p w14:paraId="420BA232" w14:textId="60E3A085" w:rsidR="003E7073" w:rsidRDefault="003E7073" w:rsidP="003E7073"/>
    <w:p w14:paraId="17920142" w14:textId="57470CE1" w:rsidR="006045BB" w:rsidRDefault="006045BB" w:rsidP="003E7073"/>
    <w:p w14:paraId="5BC5EDA7" w14:textId="533AF84F" w:rsidR="006045BB" w:rsidRDefault="006045BB" w:rsidP="003E7073"/>
    <w:p w14:paraId="1854C3F8" w14:textId="06EECFB3" w:rsidR="006045BB" w:rsidRDefault="006045BB" w:rsidP="003E7073"/>
    <w:p w14:paraId="12A2A7E6" w14:textId="050FD9EE" w:rsidR="006045BB" w:rsidRDefault="006045BB" w:rsidP="003E7073"/>
    <w:p w14:paraId="4C283BDA" w14:textId="3E8D0378" w:rsidR="006045BB" w:rsidRDefault="006045BB" w:rsidP="003E7073"/>
    <w:p w14:paraId="42CAF44D" w14:textId="7F0B026A" w:rsidR="006045BB" w:rsidRDefault="006045BB" w:rsidP="003E7073"/>
    <w:p w14:paraId="6468918B" w14:textId="1AA47736" w:rsidR="006045BB" w:rsidRDefault="006045BB" w:rsidP="003E7073"/>
    <w:p w14:paraId="327E13CE" w14:textId="29CAA0BA" w:rsidR="006045BB" w:rsidRDefault="006045BB" w:rsidP="003E7073"/>
    <w:p w14:paraId="5D84BFB5" w14:textId="48BB6F2D" w:rsidR="006045BB" w:rsidRDefault="006045BB" w:rsidP="003E7073"/>
    <w:p w14:paraId="59A4E4D1" w14:textId="0EEC2E24" w:rsidR="006045BB" w:rsidRDefault="006045BB" w:rsidP="006045BB">
      <w:pPr>
        <w:pStyle w:val="Heading3"/>
        <w:numPr>
          <w:ilvl w:val="0"/>
          <w:numId w:val="24"/>
        </w:numPr>
      </w:pPr>
      <w:bookmarkStart w:id="3" w:name="_Toc120567356"/>
      <w:r>
        <w:lastRenderedPageBreak/>
        <w:t>Run LVQ notebook.</w:t>
      </w:r>
      <w:bookmarkEnd w:id="3"/>
    </w:p>
    <w:p w14:paraId="15B2C8DD" w14:textId="3207EB5A" w:rsidR="006045BB" w:rsidRDefault="006045BB" w:rsidP="006045BB">
      <w:r>
        <w:t>In the first cell, I imported the required libraries: NumPy, Matplotlib</w:t>
      </w:r>
    </w:p>
    <w:p w14:paraId="74DC9C6E" w14:textId="001A0347" w:rsidR="006045BB" w:rsidRDefault="006045BB" w:rsidP="006045BB">
      <w:r>
        <w:t xml:space="preserve">In the next cell, with </w:t>
      </w:r>
      <w:proofErr w:type="spellStart"/>
      <w:r>
        <w:t>genfromtxt</w:t>
      </w:r>
      <w:proofErr w:type="spellEnd"/>
      <w:r>
        <w:t xml:space="preserve"> function of numpy, we read and parsed the provided dataset CSV file.</w:t>
      </w:r>
    </w:p>
    <w:p w14:paraId="00FC5FF6" w14:textId="7212305C" w:rsidR="006045BB" w:rsidRDefault="006045BB" w:rsidP="006045BB">
      <w:r>
        <w:t>After that using numpy indexing and slicing, we considered the first two samples as prototypes and rest of the samples as training data.</w:t>
      </w:r>
    </w:p>
    <w:p w14:paraId="3ED62458" w14:textId="7A4ECBC4" w:rsidR="006045BB" w:rsidRDefault="006045BB" w:rsidP="006045BB">
      <w:r>
        <w:t>In the “</w:t>
      </w:r>
      <w:r w:rsidRPr="006045BB">
        <w:t xml:space="preserve">show Plot data in 3D </w:t>
      </w:r>
      <w:proofErr w:type="spellStart"/>
      <w:r w:rsidRPr="006045BB">
        <w:t>befor</w:t>
      </w:r>
      <w:proofErr w:type="spellEnd"/>
      <w:r w:rsidRPr="006045BB">
        <w:t xml:space="preserve"> train</w:t>
      </w:r>
      <w:r>
        <w:t>” cell, by using Matplotlib scatter plot, we plotted all data (train and prototype) in 3D plane, we used color coding to separate classes from each other.</w:t>
      </w:r>
    </w:p>
    <w:p w14:paraId="6CC288D3" w14:textId="77794C0E" w:rsidR="006045BB" w:rsidRDefault="006045BB" w:rsidP="006045BB">
      <w:r>
        <w:t>In “</w:t>
      </w:r>
      <w:r w:rsidRPr="006045BB">
        <w:t xml:space="preserve">LVQ1 Model Implementation </w:t>
      </w:r>
      <w:proofErr w:type="gramStart"/>
      <w:r w:rsidRPr="006045BB">
        <w:t>From</w:t>
      </w:r>
      <w:proofErr w:type="gramEnd"/>
      <w:r w:rsidRPr="006045BB">
        <w:t xml:space="preserve"> Scratch</w:t>
      </w:r>
      <w:r>
        <w:t>” cell, we implemented a LVQ model from scratch.</w:t>
      </w:r>
    </w:p>
    <w:p w14:paraId="0367B42B" w14:textId="565970F9" w:rsidR="006045BB" w:rsidRDefault="00C53182" w:rsidP="006045BB">
      <w:r>
        <w:t>LVQ class</w:t>
      </w:r>
      <w:r w:rsidR="006045BB">
        <w:t>:</w:t>
      </w:r>
    </w:p>
    <w:p w14:paraId="26688001" w14:textId="7E3E471D" w:rsidR="00C53182" w:rsidRDefault="006045BB" w:rsidP="006045BB">
      <w:r>
        <w:t xml:space="preserve">For specified number of epochs, we iterate over training data and in each </w:t>
      </w:r>
      <w:r w:rsidR="00C53182">
        <w:t>iteration,</w:t>
      </w:r>
      <w:r>
        <w:t xml:space="preserve"> we select the corresponding sample data, </w:t>
      </w:r>
      <w:r w:rsidR="00C53182">
        <w:t>for this sample data, we calculate the winner label and compare it to the current label (Actual) of the sample, after that we update the weights accordingly; which means calculating an update value and add this to weight if winner label predicted correctly or subtract it from weights otherwise.</w:t>
      </w:r>
    </w:p>
    <w:p w14:paraId="7B1CD4AA" w14:textId="7531616F" w:rsidR="006045BB" w:rsidRDefault="00C53182" w:rsidP="006045BB">
      <w:r>
        <w:t xml:space="preserve"> </w:t>
      </w:r>
    </w:p>
    <w:p w14:paraId="7E70E93E" w14:textId="6D1CA13D" w:rsidR="006045BB" w:rsidRDefault="00C53182" w:rsidP="006045BB">
      <w:r>
        <w:t>After this, we initiate an object of this class and train it using our training data.</w:t>
      </w:r>
    </w:p>
    <w:p w14:paraId="7E6291C6" w14:textId="4EA1DE49" w:rsidR="00C53182" w:rsidRDefault="00C53182" w:rsidP="006045BB">
      <w:r>
        <w:t>In the next cell, we plotted the W to see the changes.</w:t>
      </w:r>
    </w:p>
    <w:p w14:paraId="32D9820B" w14:textId="277084C4" w:rsidR="00C53182" w:rsidRDefault="00C53182" w:rsidP="006045BB">
      <w:r>
        <w:t xml:space="preserve">And in the final cell, we called </w:t>
      </w:r>
      <w:proofErr w:type="spellStart"/>
      <w:r>
        <w:t>winner_label</w:t>
      </w:r>
      <w:proofErr w:type="spellEnd"/>
      <w:r>
        <w:t xml:space="preserve"> function of LVQ model to determine the label of the given sample:</w:t>
      </w:r>
    </w:p>
    <w:p w14:paraId="22A21D4F" w14:textId="498635DD" w:rsidR="00C53182" w:rsidRDefault="005672A7" w:rsidP="005672A7">
      <w:pPr>
        <w:jc w:val="center"/>
        <w:rPr>
          <w:b/>
          <w:bCs/>
        </w:rPr>
      </w:pPr>
      <w:r w:rsidRPr="005672A7">
        <w:rPr>
          <w:highlight w:val="yellow"/>
        </w:rPr>
        <w:t>[[0.304 1.488 1.408]] =&gt; 1</w:t>
      </w:r>
    </w:p>
    <w:p w14:paraId="32924BC5" w14:textId="77777777" w:rsidR="00273433" w:rsidRPr="00273433" w:rsidRDefault="00273433" w:rsidP="00273433">
      <w:pPr>
        <w:jc w:val="center"/>
        <w:rPr>
          <w:b/>
          <w:bCs/>
        </w:rPr>
      </w:pPr>
    </w:p>
    <w:sectPr w:rsidR="00273433" w:rsidRPr="00273433">
      <w:footerReference w:type="default" r:id="rId17"/>
      <w:footerReference w:type="firs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4F78" w14:textId="77777777" w:rsidR="00E731AD" w:rsidRDefault="00E731AD">
      <w:pPr>
        <w:spacing w:after="0" w:line="240" w:lineRule="auto"/>
      </w:pPr>
      <w:r>
        <w:separator/>
      </w:r>
    </w:p>
  </w:endnote>
  <w:endnote w:type="continuationSeparator" w:id="0">
    <w:p w14:paraId="60607268" w14:textId="77777777" w:rsidR="00E731AD" w:rsidRDefault="00E7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66E55469"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7866A2F9"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5D45" w14:textId="77777777" w:rsidR="00E731AD" w:rsidRDefault="00E731AD">
      <w:pPr>
        <w:spacing w:after="0" w:line="240" w:lineRule="auto"/>
      </w:pPr>
      <w:r>
        <w:separator/>
      </w:r>
    </w:p>
  </w:footnote>
  <w:footnote w:type="continuationSeparator" w:id="0">
    <w:p w14:paraId="64FC2C3A" w14:textId="77777777" w:rsidR="00E731AD" w:rsidRDefault="00E73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BC529AC"/>
    <w:multiLevelType w:val="hybridMultilevel"/>
    <w:tmpl w:val="4AFE4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5781E"/>
    <w:multiLevelType w:val="hybridMultilevel"/>
    <w:tmpl w:val="D8B2D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683E82"/>
    <w:multiLevelType w:val="hybridMultilevel"/>
    <w:tmpl w:val="AE38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74A1D"/>
    <w:multiLevelType w:val="hybridMultilevel"/>
    <w:tmpl w:val="21D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21548"/>
    <w:multiLevelType w:val="hybridMultilevel"/>
    <w:tmpl w:val="22D0E796"/>
    <w:lvl w:ilvl="0" w:tplc="DE0C1D02">
      <w:start w:val="1"/>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num>
  <w:num w:numId="4">
    <w:abstractNumId w:val="18"/>
  </w:num>
  <w:num w:numId="5">
    <w:abstractNumId w:val="18"/>
  </w:num>
  <w:num w:numId="6">
    <w:abstractNumId w:val="8"/>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3"/>
  </w:num>
  <w:num w:numId="19">
    <w:abstractNumId w:val="19"/>
  </w:num>
  <w:num w:numId="20">
    <w:abstractNumId w:val="10"/>
  </w:num>
  <w:num w:numId="21">
    <w:abstractNumId w:val="14"/>
  </w:num>
  <w:num w:numId="22">
    <w:abstractNumId w:val="21"/>
  </w:num>
  <w:num w:numId="23">
    <w:abstractNumId w:val="16"/>
  </w:num>
  <w:num w:numId="24">
    <w:abstractNumId w:val="11"/>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CC"/>
    <w:rsid w:val="00020155"/>
    <w:rsid w:val="000264AD"/>
    <w:rsid w:val="000E493E"/>
    <w:rsid w:val="00110CAA"/>
    <w:rsid w:val="0012498E"/>
    <w:rsid w:val="0023661A"/>
    <w:rsid w:val="00273433"/>
    <w:rsid w:val="002E1556"/>
    <w:rsid w:val="0038267A"/>
    <w:rsid w:val="003D05FF"/>
    <w:rsid w:val="003E3691"/>
    <w:rsid w:val="003E7073"/>
    <w:rsid w:val="00414F89"/>
    <w:rsid w:val="00452CBA"/>
    <w:rsid w:val="004E7AAE"/>
    <w:rsid w:val="005672A7"/>
    <w:rsid w:val="005A01C1"/>
    <w:rsid w:val="006045BB"/>
    <w:rsid w:val="00687519"/>
    <w:rsid w:val="006A2C55"/>
    <w:rsid w:val="0071488E"/>
    <w:rsid w:val="007B4EC9"/>
    <w:rsid w:val="00886600"/>
    <w:rsid w:val="00925481"/>
    <w:rsid w:val="009E5CBE"/>
    <w:rsid w:val="009F72AF"/>
    <w:rsid w:val="00A00758"/>
    <w:rsid w:val="00A248FB"/>
    <w:rsid w:val="00A3065A"/>
    <w:rsid w:val="00A77817"/>
    <w:rsid w:val="00A95A8F"/>
    <w:rsid w:val="00B25B93"/>
    <w:rsid w:val="00B52456"/>
    <w:rsid w:val="00BA6954"/>
    <w:rsid w:val="00C36963"/>
    <w:rsid w:val="00C53182"/>
    <w:rsid w:val="00C5530D"/>
    <w:rsid w:val="00DB3E96"/>
    <w:rsid w:val="00E731AD"/>
    <w:rsid w:val="00E748CC"/>
    <w:rsid w:val="00ED1530"/>
    <w:rsid w:val="00F274A3"/>
    <w:rsid w:val="00F467A6"/>
    <w:rsid w:val="00F46FB3"/>
    <w:rsid w:val="00F84A13"/>
    <w:rsid w:val="00F8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A1FF4"/>
  <w15:chartTrackingRefBased/>
  <w15:docId w15:val="{3548A348-C59D-4D62-BCE0-3FD78BB5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FB"/>
    <w:rPr>
      <w:rFonts w:cs="B Nazanin"/>
    </w:rPr>
  </w:style>
  <w:style w:type="paragraph" w:styleId="Heading1">
    <w:name w:val="heading 1"/>
    <w:basedOn w:val="Normal"/>
    <w:next w:val="Normal"/>
    <w:link w:val="Heading1Char"/>
    <w:uiPriority w:val="9"/>
    <w:qFormat/>
    <w:rsid w:val="003E3691"/>
    <w:pPr>
      <w:keepNext/>
      <w:keepLines/>
      <w:spacing w:after="3700" w:line="240" w:lineRule="auto"/>
      <w:contextualSpacing/>
      <w:outlineLvl w:val="0"/>
    </w:pPr>
    <w:rPr>
      <w:rFonts w:asciiTheme="majorHAnsi" w:eastAsiaTheme="majorEastAsia" w:hAnsiTheme="majorHAns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020155"/>
    <w:pPr>
      <w:keepNext/>
      <w:keepLines/>
      <w:spacing w:before="317" w:after="317"/>
      <w:contextualSpacing/>
      <w:outlineLvl w:val="2"/>
    </w:pPr>
    <w:rPr>
      <w:rFonts w:asciiTheme="majorHAnsi" w:eastAsiaTheme="majorEastAsia" w:hAnsiTheme="majorHAnsi"/>
      <w:b/>
      <w:color w:val="DC6206" w:themeColor="accent3" w:themeShade="BF"/>
    </w:rPr>
  </w:style>
  <w:style w:type="paragraph" w:styleId="Heading4">
    <w:name w:val="heading 4"/>
    <w:basedOn w:val="Normal"/>
    <w:next w:val="Normal"/>
    <w:link w:val="Heading4Char"/>
    <w:uiPriority w:val="9"/>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691"/>
    <w:rPr>
      <w:rFonts w:asciiTheme="majorHAnsi" w:eastAsiaTheme="majorEastAsia" w:hAnsiTheme="majorHAnsi" w:cs="B Nazanin"/>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020155"/>
    <w:pPr>
      <w:spacing w:before="320" w:after="320" w:line="264" w:lineRule="auto"/>
      <w:contextualSpacing/>
    </w:pPr>
    <w:rPr>
      <w:b/>
      <w:iCs/>
      <w:color w:val="DC6206" w:themeColor="accent3" w:themeShade="BF"/>
      <w:sz w:val="54"/>
    </w:rPr>
  </w:style>
  <w:style w:type="character" w:customStyle="1" w:styleId="QuoteChar">
    <w:name w:val="Quote Char"/>
    <w:basedOn w:val="DefaultParagraphFont"/>
    <w:link w:val="Quote"/>
    <w:uiPriority w:val="10"/>
    <w:rsid w:val="00020155"/>
    <w:rPr>
      <w:rFonts w:cs="B Nazanin"/>
      <w:b/>
      <w:iCs/>
      <w:color w:val="DC6206" w:themeColor="accent3"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0155"/>
    <w:rPr>
      <w:rFonts w:asciiTheme="majorHAnsi" w:eastAsiaTheme="majorEastAsia" w:hAnsiTheme="majorHAnsi" w:cs="B Nazanin"/>
      <w:b/>
      <w:color w:val="DC6206"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020155"/>
    <w:rPr>
      <w:rFonts w:cs="B Nazanin"/>
      <w:b w:val="0"/>
      <w:i w:val="0"/>
      <w:iCs/>
      <w:color w:val="DC6206" w:themeColor="accent3"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sid w:val="00020155"/>
    <w:pPr>
      <w:spacing w:after="0" w:line="240" w:lineRule="auto"/>
    </w:pPr>
    <w:rPr>
      <w:b/>
      <w:color w:val="F98A37" w:themeColor="accent3"/>
      <w:sz w:val="38"/>
      <w:szCs w:val="38"/>
    </w:rPr>
  </w:style>
  <w:style w:type="character" w:customStyle="1" w:styleId="FooterChar">
    <w:name w:val="Footer Char"/>
    <w:basedOn w:val="DefaultParagraphFont"/>
    <w:link w:val="Footer"/>
    <w:uiPriority w:val="99"/>
    <w:rsid w:val="00020155"/>
    <w:rPr>
      <w:rFonts w:cs="B Nazanin"/>
      <w:b/>
      <w:color w:val="F98A37" w:themeColor="accent3"/>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3E3691"/>
    <w:pPr>
      <w:spacing w:after="280" w:line="240" w:lineRule="auto"/>
      <w:contextualSpacing/>
    </w:pPr>
    <w:rPr>
      <w:rFonts w:asciiTheme="majorHAnsi" w:eastAsiaTheme="majorEastAsia" w:hAnsiTheme="majorHAnsi"/>
      <w:b/>
      <w:caps/>
      <w:color w:val="2A2A2A" w:themeColor="text2"/>
      <w:kern w:val="28"/>
      <w:sz w:val="100"/>
      <w:szCs w:val="56"/>
    </w:rPr>
  </w:style>
  <w:style w:type="character" w:customStyle="1" w:styleId="TitleChar">
    <w:name w:val="Title Char"/>
    <w:basedOn w:val="DefaultParagraphFont"/>
    <w:link w:val="Title"/>
    <w:uiPriority w:val="1"/>
    <w:rsid w:val="003E3691"/>
    <w:rPr>
      <w:rFonts w:asciiTheme="majorHAnsi" w:eastAsiaTheme="majorEastAsia" w:hAnsiTheme="majorHAnsi" w:cs="B Nazanin"/>
      <w:b/>
      <w:caps/>
      <w:color w:val="2A2A2A" w:themeColor="text2"/>
      <w:kern w:val="28"/>
      <w:sz w:val="100"/>
      <w:szCs w:val="56"/>
    </w:rPr>
  </w:style>
  <w:style w:type="paragraph" w:styleId="Subtitle">
    <w:name w:val="Subtitle"/>
    <w:basedOn w:val="Normal"/>
    <w:next w:val="Author"/>
    <w:link w:val="SubtitleChar"/>
    <w:uiPriority w:val="2"/>
    <w:qFormat/>
    <w:rsid w:val="00020155"/>
    <w:pPr>
      <w:numPr>
        <w:ilvl w:val="1"/>
      </w:numPr>
      <w:spacing w:after="160"/>
    </w:pPr>
    <w:rPr>
      <w:rFonts w:asciiTheme="majorHAnsi" w:eastAsiaTheme="minorEastAsia" w:hAnsiTheme="majorHAnsi"/>
      <w:b/>
      <w:color w:val="F98A37" w:themeColor="accent3"/>
      <w:sz w:val="50"/>
      <w:szCs w:val="22"/>
    </w:rPr>
  </w:style>
  <w:style w:type="character" w:customStyle="1" w:styleId="SubtitleChar">
    <w:name w:val="Subtitle Char"/>
    <w:basedOn w:val="DefaultParagraphFont"/>
    <w:link w:val="Subtitle"/>
    <w:uiPriority w:val="2"/>
    <w:rsid w:val="00020155"/>
    <w:rPr>
      <w:rFonts w:asciiTheme="majorHAnsi" w:eastAsiaTheme="minorEastAsia" w:hAnsiTheme="majorHAnsi" w:cs="B Nazanin"/>
      <w:b/>
      <w:color w:val="F98A37" w:themeColor="accent3"/>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customStyle="1" w:styleId="Code">
    <w:name w:val="Code"/>
    <w:basedOn w:val="Normal"/>
    <w:link w:val="CodeChar"/>
    <w:qFormat/>
    <w:rsid w:val="00F467A6"/>
    <w:pPr>
      <w:numPr>
        <w:numId w:val="22"/>
      </w:numPr>
      <w:pBdr>
        <w:top w:val="single" w:sz="4" w:space="1" w:color="auto"/>
        <w:left w:val="single" w:sz="4" w:space="4" w:color="auto"/>
        <w:bottom w:val="single" w:sz="4" w:space="1" w:color="auto"/>
        <w:right w:val="single" w:sz="4" w:space="4" w:color="auto"/>
      </w:pBdr>
      <w:spacing w:after="0" w:line="240" w:lineRule="auto"/>
      <w:ind w:left="360"/>
    </w:pPr>
    <w:rPr>
      <w:rFonts w:ascii="Fira Code" w:hAnsi="Fira Code"/>
      <w:lang w:bidi="fa-IR"/>
      <w14:ligatures w14:val="all"/>
    </w:rPr>
  </w:style>
  <w:style w:type="character" w:customStyle="1" w:styleId="CodeChar">
    <w:name w:val="Code Char"/>
    <w:basedOn w:val="DefaultParagraphFont"/>
    <w:link w:val="Code"/>
    <w:rsid w:val="00F467A6"/>
    <w:rPr>
      <w:rFonts w:ascii="Fira Code" w:hAnsi="Fira Code" w:cs="B Nazanin"/>
      <w:lang w:bidi="fa-IR"/>
      <w14:ligatures w14:val="all"/>
    </w:rPr>
  </w:style>
  <w:style w:type="table" w:styleId="PlainTable3">
    <w:name w:val="Plain Table 3"/>
    <w:basedOn w:val="TableNormal"/>
    <w:uiPriority w:val="43"/>
    <w:rsid w:val="00E748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E748CC"/>
    <w:pPr>
      <w:spacing w:after="0" w:line="240" w:lineRule="auto"/>
    </w:pPr>
    <w:tblPr>
      <w:tblStyleRowBandSize w:val="1"/>
      <w:tblStyleColBandSize w:val="1"/>
      <w:tblBorders>
        <w:top w:val="single" w:sz="4" w:space="0" w:color="FBB886" w:themeColor="accent3" w:themeTint="99"/>
        <w:left w:val="single" w:sz="4" w:space="0" w:color="FBB886" w:themeColor="accent3" w:themeTint="99"/>
        <w:bottom w:val="single" w:sz="4" w:space="0" w:color="FBB886" w:themeColor="accent3" w:themeTint="99"/>
        <w:right w:val="single" w:sz="4" w:space="0" w:color="FBB886" w:themeColor="accent3" w:themeTint="99"/>
        <w:insideH w:val="single" w:sz="4" w:space="0" w:color="FBB886" w:themeColor="accent3" w:themeTint="99"/>
        <w:insideV w:val="single" w:sz="4" w:space="0" w:color="FBB8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7D6" w:themeFill="accent3" w:themeFillTint="33"/>
      </w:tcPr>
    </w:tblStylePr>
    <w:tblStylePr w:type="band1Horz">
      <w:tblPr/>
      <w:tcPr>
        <w:shd w:val="clear" w:color="auto" w:fill="FDE7D6" w:themeFill="accent3" w:themeFillTint="33"/>
      </w:tcPr>
    </w:tblStylePr>
    <w:tblStylePr w:type="neCell">
      <w:tblPr/>
      <w:tcPr>
        <w:tcBorders>
          <w:bottom w:val="single" w:sz="4" w:space="0" w:color="FBB886" w:themeColor="accent3" w:themeTint="99"/>
        </w:tcBorders>
      </w:tcPr>
    </w:tblStylePr>
    <w:tblStylePr w:type="nwCell">
      <w:tblPr/>
      <w:tcPr>
        <w:tcBorders>
          <w:bottom w:val="single" w:sz="4" w:space="0" w:color="FBB886" w:themeColor="accent3" w:themeTint="99"/>
        </w:tcBorders>
      </w:tcPr>
    </w:tblStylePr>
    <w:tblStylePr w:type="seCell">
      <w:tblPr/>
      <w:tcPr>
        <w:tcBorders>
          <w:top w:val="single" w:sz="4" w:space="0" w:color="FBB886" w:themeColor="accent3" w:themeTint="99"/>
        </w:tcBorders>
      </w:tcPr>
    </w:tblStylePr>
    <w:tblStylePr w:type="swCell">
      <w:tblPr/>
      <w:tcPr>
        <w:tcBorders>
          <w:top w:val="single" w:sz="4" w:space="0" w:color="FBB886" w:themeColor="accent3" w:themeTint="99"/>
        </w:tcBorders>
      </w:tcPr>
    </w:tblStylePr>
  </w:style>
  <w:style w:type="table" w:styleId="GridTable5Dark-Accent3">
    <w:name w:val="Grid Table 5 Dark Accent 3"/>
    <w:basedOn w:val="TableNormal"/>
    <w:uiPriority w:val="50"/>
    <w:rsid w:val="002366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7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8A3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8A3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8A3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8A37" w:themeFill="accent3"/>
      </w:tcPr>
    </w:tblStylePr>
    <w:tblStylePr w:type="band1Vert">
      <w:tblPr/>
      <w:tcPr>
        <w:shd w:val="clear" w:color="auto" w:fill="FCD0AE" w:themeFill="accent3" w:themeFillTint="66"/>
      </w:tcPr>
    </w:tblStylePr>
    <w:tblStylePr w:type="band1Horz">
      <w:tblPr/>
      <w:tcPr>
        <w:shd w:val="clear" w:color="auto" w:fill="FCD0AE" w:themeFill="accent3" w:themeFillTint="66"/>
      </w:tcPr>
    </w:tblStylePr>
  </w:style>
  <w:style w:type="table" w:styleId="PlainTable1">
    <w:name w:val="Plain Table 1"/>
    <w:basedOn w:val="TableNormal"/>
    <w:uiPriority w:val="41"/>
    <w:rsid w:val="00BA6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A69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F274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9747">
      <w:bodyDiv w:val="1"/>
      <w:marLeft w:val="0"/>
      <w:marRight w:val="0"/>
      <w:marTop w:val="0"/>
      <w:marBottom w:val="0"/>
      <w:divBdr>
        <w:top w:val="none" w:sz="0" w:space="0" w:color="auto"/>
        <w:left w:val="none" w:sz="0" w:space="0" w:color="auto"/>
        <w:bottom w:val="none" w:sz="0" w:space="0" w:color="auto"/>
        <w:right w:val="none" w:sz="0" w:space="0" w:color="auto"/>
      </w:divBdr>
      <w:divsChild>
        <w:div w:id="185367224">
          <w:marLeft w:val="0"/>
          <w:marRight w:val="0"/>
          <w:marTop w:val="0"/>
          <w:marBottom w:val="0"/>
          <w:divBdr>
            <w:top w:val="none" w:sz="0" w:space="0" w:color="auto"/>
            <w:left w:val="none" w:sz="0" w:space="0" w:color="auto"/>
            <w:bottom w:val="none" w:sz="0" w:space="0" w:color="auto"/>
            <w:right w:val="none" w:sz="0" w:space="0" w:color="auto"/>
          </w:divBdr>
          <w:divsChild>
            <w:div w:id="1218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8939">
      <w:bodyDiv w:val="1"/>
      <w:marLeft w:val="0"/>
      <w:marRight w:val="0"/>
      <w:marTop w:val="0"/>
      <w:marBottom w:val="0"/>
      <w:divBdr>
        <w:top w:val="none" w:sz="0" w:space="0" w:color="auto"/>
        <w:left w:val="none" w:sz="0" w:space="0" w:color="auto"/>
        <w:bottom w:val="none" w:sz="0" w:space="0" w:color="auto"/>
        <w:right w:val="none" w:sz="0" w:space="0" w:color="auto"/>
      </w:divBdr>
    </w:div>
    <w:div w:id="224949747">
      <w:bodyDiv w:val="1"/>
      <w:marLeft w:val="0"/>
      <w:marRight w:val="0"/>
      <w:marTop w:val="0"/>
      <w:marBottom w:val="0"/>
      <w:divBdr>
        <w:top w:val="none" w:sz="0" w:space="0" w:color="auto"/>
        <w:left w:val="none" w:sz="0" w:space="0" w:color="auto"/>
        <w:bottom w:val="none" w:sz="0" w:space="0" w:color="auto"/>
        <w:right w:val="none" w:sz="0" w:space="0" w:color="auto"/>
      </w:divBdr>
    </w:div>
    <w:div w:id="456411316">
      <w:bodyDiv w:val="1"/>
      <w:marLeft w:val="0"/>
      <w:marRight w:val="0"/>
      <w:marTop w:val="0"/>
      <w:marBottom w:val="0"/>
      <w:divBdr>
        <w:top w:val="none" w:sz="0" w:space="0" w:color="auto"/>
        <w:left w:val="none" w:sz="0" w:space="0" w:color="auto"/>
        <w:bottom w:val="none" w:sz="0" w:space="0" w:color="auto"/>
        <w:right w:val="none" w:sz="0" w:space="0" w:color="auto"/>
      </w:divBdr>
      <w:divsChild>
        <w:div w:id="332535430">
          <w:marLeft w:val="0"/>
          <w:marRight w:val="0"/>
          <w:marTop w:val="0"/>
          <w:marBottom w:val="0"/>
          <w:divBdr>
            <w:top w:val="none" w:sz="0" w:space="0" w:color="auto"/>
            <w:left w:val="none" w:sz="0" w:space="0" w:color="auto"/>
            <w:bottom w:val="none" w:sz="0" w:space="0" w:color="auto"/>
            <w:right w:val="none" w:sz="0" w:space="0" w:color="auto"/>
          </w:divBdr>
          <w:divsChild>
            <w:div w:id="2076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7759">
      <w:bodyDiv w:val="1"/>
      <w:marLeft w:val="0"/>
      <w:marRight w:val="0"/>
      <w:marTop w:val="0"/>
      <w:marBottom w:val="0"/>
      <w:divBdr>
        <w:top w:val="none" w:sz="0" w:space="0" w:color="auto"/>
        <w:left w:val="none" w:sz="0" w:space="0" w:color="auto"/>
        <w:bottom w:val="none" w:sz="0" w:space="0" w:color="auto"/>
        <w:right w:val="none" w:sz="0" w:space="0" w:color="auto"/>
      </w:divBdr>
      <w:divsChild>
        <w:div w:id="445932312">
          <w:marLeft w:val="0"/>
          <w:marRight w:val="0"/>
          <w:marTop w:val="0"/>
          <w:marBottom w:val="0"/>
          <w:divBdr>
            <w:top w:val="none" w:sz="0" w:space="0" w:color="auto"/>
            <w:left w:val="none" w:sz="0" w:space="0" w:color="auto"/>
            <w:bottom w:val="none" w:sz="0" w:space="0" w:color="auto"/>
            <w:right w:val="none" w:sz="0" w:space="0" w:color="auto"/>
          </w:divBdr>
          <w:divsChild>
            <w:div w:id="12592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001">
      <w:bodyDiv w:val="1"/>
      <w:marLeft w:val="0"/>
      <w:marRight w:val="0"/>
      <w:marTop w:val="0"/>
      <w:marBottom w:val="0"/>
      <w:divBdr>
        <w:top w:val="none" w:sz="0" w:space="0" w:color="auto"/>
        <w:left w:val="none" w:sz="0" w:space="0" w:color="auto"/>
        <w:bottom w:val="none" w:sz="0" w:space="0" w:color="auto"/>
        <w:right w:val="none" w:sz="0" w:space="0" w:color="auto"/>
      </w:divBdr>
      <w:divsChild>
        <w:div w:id="1284923170">
          <w:marLeft w:val="0"/>
          <w:marRight w:val="0"/>
          <w:marTop w:val="0"/>
          <w:marBottom w:val="0"/>
          <w:divBdr>
            <w:top w:val="none" w:sz="0" w:space="0" w:color="auto"/>
            <w:left w:val="none" w:sz="0" w:space="0" w:color="auto"/>
            <w:bottom w:val="none" w:sz="0" w:space="0" w:color="auto"/>
            <w:right w:val="none" w:sz="0" w:space="0" w:color="auto"/>
          </w:divBdr>
          <w:divsChild>
            <w:div w:id="322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147">
      <w:bodyDiv w:val="1"/>
      <w:marLeft w:val="0"/>
      <w:marRight w:val="0"/>
      <w:marTop w:val="0"/>
      <w:marBottom w:val="0"/>
      <w:divBdr>
        <w:top w:val="none" w:sz="0" w:space="0" w:color="auto"/>
        <w:left w:val="none" w:sz="0" w:space="0" w:color="auto"/>
        <w:bottom w:val="none" w:sz="0" w:space="0" w:color="auto"/>
        <w:right w:val="none" w:sz="0" w:space="0" w:color="auto"/>
      </w:divBdr>
    </w:div>
    <w:div w:id="1589801544">
      <w:bodyDiv w:val="1"/>
      <w:marLeft w:val="0"/>
      <w:marRight w:val="0"/>
      <w:marTop w:val="0"/>
      <w:marBottom w:val="0"/>
      <w:divBdr>
        <w:top w:val="none" w:sz="0" w:space="0" w:color="auto"/>
        <w:left w:val="none" w:sz="0" w:space="0" w:color="auto"/>
        <w:bottom w:val="none" w:sz="0" w:space="0" w:color="auto"/>
        <w:right w:val="none" w:sz="0" w:space="0" w:color="auto"/>
      </w:divBdr>
    </w:div>
    <w:div w:id="1710565799">
      <w:bodyDiv w:val="1"/>
      <w:marLeft w:val="0"/>
      <w:marRight w:val="0"/>
      <w:marTop w:val="0"/>
      <w:marBottom w:val="0"/>
      <w:divBdr>
        <w:top w:val="none" w:sz="0" w:space="0" w:color="auto"/>
        <w:left w:val="none" w:sz="0" w:space="0" w:color="auto"/>
        <w:bottom w:val="none" w:sz="0" w:space="0" w:color="auto"/>
        <w:right w:val="none" w:sz="0" w:space="0" w:color="auto"/>
      </w:divBdr>
    </w:div>
    <w:div w:id="1802307443">
      <w:bodyDiv w:val="1"/>
      <w:marLeft w:val="0"/>
      <w:marRight w:val="0"/>
      <w:marTop w:val="0"/>
      <w:marBottom w:val="0"/>
      <w:divBdr>
        <w:top w:val="none" w:sz="0" w:space="0" w:color="auto"/>
        <w:left w:val="none" w:sz="0" w:space="0" w:color="auto"/>
        <w:bottom w:val="none" w:sz="0" w:space="0" w:color="auto"/>
        <w:right w:val="none" w:sz="0" w:space="0" w:color="auto"/>
      </w:divBdr>
    </w:div>
    <w:div w:id="1876116321">
      <w:bodyDiv w:val="1"/>
      <w:marLeft w:val="0"/>
      <w:marRight w:val="0"/>
      <w:marTop w:val="0"/>
      <w:marBottom w:val="0"/>
      <w:divBdr>
        <w:top w:val="none" w:sz="0" w:space="0" w:color="auto"/>
        <w:left w:val="none" w:sz="0" w:space="0" w:color="auto"/>
        <w:bottom w:val="none" w:sz="0" w:space="0" w:color="auto"/>
        <w:right w:val="none" w:sz="0" w:space="0" w:color="auto"/>
      </w:divBdr>
    </w:div>
    <w:div w:id="2112775700">
      <w:bodyDiv w:val="1"/>
      <w:marLeft w:val="0"/>
      <w:marRight w:val="0"/>
      <w:marTop w:val="0"/>
      <w:marBottom w:val="0"/>
      <w:divBdr>
        <w:top w:val="none" w:sz="0" w:space="0" w:color="auto"/>
        <w:left w:val="none" w:sz="0" w:space="0" w:color="auto"/>
        <w:bottom w:val="none" w:sz="0" w:space="0" w:color="auto"/>
        <w:right w:val="none" w:sz="0" w:space="0" w:color="auto"/>
      </w:divBdr>
    </w:div>
    <w:div w:id="21315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erf\Documents\Custom%20Office%20Templates\Erfan_Report_Orang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Erfan_Report_Orange.dotx</Template>
  <TotalTime>129</TotalTime>
  <Pages>1</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Moosavi</dc:creator>
  <cp:keywords/>
  <dc:description/>
  <cp:lastModifiedBy>Erfan Moosavi</cp:lastModifiedBy>
  <cp:revision>17</cp:revision>
  <cp:lastPrinted>2022-11-28T19:24:00Z</cp:lastPrinted>
  <dcterms:created xsi:type="dcterms:W3CDTF">2022-11-28T16:59:00Z</dcterms:created>
  <dcterms:modified xsi:type="dcterms:W3CDTF">2022-11-28T19:25:00Z</dcterms:modified>
</cp:coreProperties>
</file>